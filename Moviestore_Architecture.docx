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55010C" w14:textId="71CF8D84" w:rsidR="00A55E74" w:rsidRPr="00292D97" w:rsidRDefault="00A66F9A" w:rsidP="008362FE">
      <w:pPr>
        <w:pStyle w:val="Header"/>
        <w:tabs>
          <w:tab w:val="right" w:pos="9356"/>
        </w:tabs>
        <w:spacing w:before="0" w:after="0" w:line="240" w:lineRule="exact"/>
        <w:jc w:val="both"/>
        <w:rPr>
          <w:rFonts w:cs="Arial"/>
          <w:b/>
          <w:caps/>
          <w:noProof/>
          <w:sz w:val="20"/>
          <w:szCs w:val="20"/>
        </w:rPr>
      </w:pPr>
      <w:r w:rsidRPr="00292D97">
        <w:rPr>
          <w:rFonts w:cs="Arial"/>
          <w:noProof/>
          <w:sz w:val="17"/>
          <w:szCs w:val="17"/>
        </w:rPr>
        <w:tab/>
      </w:r>
      <w:bookmarkStart w:id="0" w:name="Classification"/>
      <w:bookmarkEnd w:id="0"/>
      <w:r w:rsidR="00BB186B">
        <w:rPr>
          <w:rFonts w:cs="Arial"/>
          <w:b/>
          <w:caps/>
          <w:noProof/>
          <w:sz w:val="20"/>
          <w:szCs w:val="20"/>
        </w:rPr>
        <w:t>RESTRICTED</w:t>
      </w:r>
    </w:p>
    <w:p w14:paraId="23160F30" w14:textId="77777777" w:rsidR="00A850A8" w:rsidRPr="00292D97" w:rsidRDefault="00A850A8" w:rsidP="008362FE">
      <w:pPr>
        <w:pStyle w:val="Header"/>
        <w:jc w:val="both"/>
        <w:rPr>
          <w:b/>
          <w:bCs/>
          <w:smallCaps/>
          <w:sz w:val="22"/>
          <w:szCs w:val="22"/>
        </w:rPr>
      </w:pPr>
    </w:p>
    <w:p w14:paraId="20517882" w14:textId="77777777" w:rsidR="00B723D4" w:rsidRPr="00292D97" w:rsidRDefault="008A349D" w:rsidP="008362FE">
      <w:pPr>
        <w:pStyle w:val="StyleDocTitleArialBoldSmallcapsNotAllcapsB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380" w:lineRule="exact"/>
        <w:jc w:val="both"/>
        <w:rPr>
          <w:sz w:val="28"/>
          <w:szCs w:val="28"/>
        </w:rPr>
      </w:pPr>
      <w:r w:rsidRPr="00292D97">
        <w:rPr>
          <w:sz w:val="28"/>
          <w:szCs w:val="28"/>
        </w:rPr>
        <w:t>Data Intelligence Service Centre</w:t>
      </w:r>
    </w:p>
    <w:p w14:paraId="7088E56C" w14:textId="5AF46E87" w:rsidR="00B723D4" w:rsidRPr="00AE2338" w:rsidRDefault="005A4594" w:rsidP="008A349D">
      <w:pPr>
        <w:pStyle w:val="StyleDocTitleArialBoldSmallcapsNotAllcaps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4440" w:line="380" w:lineRule="exact"/>
        <w:jc w:val="both"/>
        <w:rPr>
          <w:sz w:val="28"/>
          <w:szCs w:val="28"/>
        </w:rPr>
      </w:pPr>
      <w:r>
        <w:rPr>
          <w:sz w:val="28"/>
          <w:szCs w:val="28"/>
        </w:rPr>
        <w:t>ZeeMovies</w:t>
      </w:r>
      <w:r w:rsidR="001327E8" w:rsidRPr="00AE2338">
        <w:rPr>
          <w:sz w:val="28"/>
          <w:szCs w:val="28"/>
        </w:rPr>
        <w:t xml:space="preserve"> –</w:t>
      </w:r>
      <w:r w:rsidR="0019254D" w:rsidRPr="00AE2338">
        <w:rPr>
          <w:sz w:val="28"/>
          <w:szCs w:val="28"/>
        </w:rPr>
        <w:t xml:space="preserve"> </w:t>
      </w:r>
      <w:r w:rsidR="00BB186B">
        <w:rPr>
          <w:sz w:val="28"/>
          <w:szCs w:val="28"/>
        </w:rPr>
        <w:t>Technical Architecture and Logical Model</w:t>
      </w:r>
    </w:p>
    <w:p w14:paraId="4ED6440A" w14:textId="541838D3" w:rsidR="00B723D4" w:rsidRPr="00292D97" w:rsidRDefault="00B723D4" w:rsidP="008A349D">
      <w:pPr>
        <w:spacing w:line="240" w:lineRule="auto"/>
        <w:jc w:val="both"/>
        <w:rPr>
          <w:rStyle w:val="StyleBold"/>
          <w:sz w:val="17"/>
          <w:szCs w:val="17"/>
        </w:rPr>
        <w:sectPr w:rsidR="00B723D4" w:rsidRPr="00292D97" w:rsidSect="006C5F2C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7" w:h="16840" w:code="9"/>
          <w:pgMar w:top="2268" w:right="1134" w:bottom="2268" w:left="1418" w:header="567" w:footer="510" w:gutter="0"/>
          <w:cols w:space="720"/>
          <w:titlePg/>
        </w:sectPr>
      </w:pPr>
      <w:r w:rsidRPr="00292D97">
        <w:tab/>
      </w:r>
      <w:bookmarkStart w:id="2" w:name="DocumentStatus"/>
      <w:bookmarkEnd w:id="2"/>
    </w:p>
    <w:p w14:paraId="57117EDB" w14:textId="77777777" w:rsidR="007605A0" w:rsidRPr="00292D97" w:rsidRDefault="007605A0" w:rsidP="007605A0">
      <w:pPr>
        <w:jc w:val="center"/>
        <w:rPr>
          <w:rStyle w:val="StyleArial10ptBold"/>
          <w:bCs w:val="0"/>
          <w:color w:val="0070C0"/>
          <w:sz w:val="28"/>
          <w:szCs w:val="28"/>
        </w:rPr>
      </w:pPr>
      <w:r w:rsidRPr="00292D97">
        <w:rPr>
          <w:b/>
          <w:color w:val="0070C0"/>
          <w:sz w:val="28"/>
          <w:szCs w:val="28"/>
        </w:rPr>
        <w:lastRenderedPageBreak/>
        <w:t>Table of Contents</w:t>
      </w:r>
    </w:p>
    <w:p w14:paraId="42747954" w14:textId="4A0AC0F8" w:rsidR="00070DAF" w:rsidRDefault="007605A0">
      <w:pPr>
        <w:pStyle w:val="TOC1"/>
        <w:rPr>
          <w:rFonts w:asciiTheme="minorHAnsi" w:eastAsiaTheme="minorEastAsia" w:hAnsiTheme="minorHAnsi" w:cstheme="minorBidi"/>
          <w:b w:val="0"/>
          <w:sz w:val="22"/>
          <w:lang w:val="en-US" w:eastAsia="en-US"/>
        </w:rPr>
      </w:pPr>
      <w:r>
        <w:fldChar w:fldCharType="begin"/>
      </w:r>
      <w:r>
        <w:instrText xml:space="preserve"> TOC \o "1-2" \u </w:instrText>
      </w:r>
      <w:r>
        <w:fldChar w:fldCharType="separate"/>
      </w:r>
      <w:r w:rsidR="00070DAF">
        <w:t>0.</w:t>
      </w:r>
      <w:r w:rsidR="00070DAF">
        <w:rPr>
          <w:rFonts w:asciiTheme="minorHAnsi" w:eastAsiaTheme="minorEastAsia" w:hAnsiTheme="minorHAnsi" w:cstheme="minorBidi"/>
          <w:b w:val="0"/>
          <w:sz w:val="22"/>
          <w:lang w:val="en-US" w:eastAsia="en-US"/>
        </w:rPr>
        <w:tab/>
      </w:r>
      <w:r w:rsidR="00070DAF">
        <w:t>Document Information</w:t>
      </w:r>
      <w:r w:rsidR="00070DAF">
        <w:tab/>
      </w:r>
      <w:r w:rsidR="00070DAF">
        <w:fldChar w:fldCharType="begin"/>
      </w:r>
      <w:r w:rsidR="00070DAF">
        <w:instrText xml:space="preserve"> PAGEREF _Toc528158967 \h </w:instrText>
      </w:r>
      <w:r w:rsidR="00070DAF">
        <w:fldChar w:fldCharType="separate"/>
      </w:r>
      <w:r w:rsidR="00070DAF">
        <w:t>4</w:t>
      </w:r>
      <w:r w:rsidR="00070DAF">
        <w:fldChar w:fldCharType="end"/>
      </w:r>
    </w:p>
    <w:p w14:paraId="095F6249" w14:textId="3FB5247B" w:rsidR="00070DAF" w:rsidRDefault="00070DAF">
      <w:pPr>
        <w:pStyle w:val="TOC1"/>
        <w:rPr>
          <w:rFonts w:asciiTheme="minorHAnsi" w:eastAsiaTheme="minorEastAsia" w:hAnsiTheme="minorHAnsi" w:cstheme="minorBidi"/>
          <w:b w:val="0"/>
          <w:sz w:val="22"/>
          <w:lang w:val="en-US" w:eastAsia="en-US"/>
        </w:rPr>
      </w:pPr>
      <w:r>
        <w:t>1.</w:t>
      </w:r>
      <w:r>
        <w:rPr>
          <w:rFonts w:asciiTheme="minorHAnsi" w:eastAsiaTheme="minorEastAsia" w:hAnsiTheme="minorHAnsi" w:cstheme="minorBidi"/>
          <w:b w:val="0"/>
          <w:sz w:val="22"/>
          <w:lang w:val="en-US" w:eastAsia="en-US"/>
        </w:rPr>
        <w:tab/>
      </w:r>
      <w:r>
        <w:t>Overall Description</w:t>
      </w:r>
      <w:r>
        <w:tab/>
      </w:r>
      <w:r>
        <w:fldChar w:fldCharType="begin"/>
      </w:r>
      <w:r>
        <w:instrText xml:space="preserve"> PAGEREF _Toc528158968 \h </w:instrText>
      </w:r>
      <w:r>
        <w:fldChar w:fldCharType="separate"/>
      </w:r>
      <w:r>
        <w:t>6</w:t>
      </w:r>
      <w:r>
        <w:fldChar w:fldCharType="end"/>
      </w:r>
    </w:p>
    <w:p w14:paraId="2B4A4B09" w14:textId="4ED388CE" w:rsidR="00070DAF" w:rsidRDefault="00070DAF">
      <w:pPr>
        <w:pStyle w:val="TOC2"/>
        <w:rPr>
          <w:rFonts w:asciiTheme="minorHAnsi" w:eastAsiaTheme="minorEastAsia" w:hAnsiTheme="minorHAnsi" w:cstheme="minorBidi"/>
          <w:sz w:val="22"/>
          <w:lang w:val="en-US" w:eastAsia="en-US"/>
        </w:rPr>
      </w:pPr>
      <w:r>
        <w:t>1.1</w:t>
      </w:r>
      <w:r>
        <w:rPr>
          <w:rFonts w:asciiTheme="minorHAnsi" w:eastAsiaTheme="minorEastAsia" w:hAnsiTheme="minorHAnsi" w:cstheme="minorBidi"/>
          <w:sz w:val="22"/>
          <w:lang w:val="en-US" w:eastAsia="en-US"/>
        </w:rPr>
        <w:tab/>
      </w:r>
      <w:r>
        <w:t>Purpose description</w:t>
      </w:r>
      <w:r>
        <w:tab/>
      </w:r>
      <w:r>
        <w:fldChar w:fldCharType="begin"/>
      </w:r>
      <w:r>
        <w:instrText xml:space="preserve"> PAGEREF _Toc528158969 \h </w:instrText>
      </w:r>
      <w:r>
        <w:fldChar w:fldCharType="separate"/>
      </w:r>
      <w:r>
        <w:t>6</w:t>
      </w:r>
      <w:r>
        <w:fldChar w:fldCharType="end"/>
      </w:r>
    </w:p>
    <w:p w14:paraId="5C2D5ACE" w14:textId="5994DC40" w:rsidR="00070DAF" w:rsidRDefault="00070DAF">
      <w:pPr>
        <w:pStyle w:val="TOC2"/>
        <w:rPr>
          <w:rFonts w:asciiTheme="minorHAnsi" w:eastAsiaTheme="minorEastAsia" w:hAnsiTheme="minorHAnsi" w:cstheme="minorBidi"/>
          <w:sz w:val="22"/>
          <w:lang w:val="en-US" w:eastAsia="en-US"/>
        </w:rPr>
      </w:pPr>
      <w:r>
        <w:t>1.2</w:t>
      </w:r>
      <w:r>
        <w:rPr>
          <w:rFonts w:asciiTheme="minorHAnsi" w:eastAsiaTheme="minorEastAsia" w:hAnsiTheme="minorHAnsi" w:cstheme="minorBidi"/>
          <w:sz w:val="22"/>
          <w:lang w:val="en-US" w:eastAsia="en-US"/>
        </w:rPr>
        <w:tab/>
      </w:r>
      <w:r>
        <w:t>Use-Case Description of the Application</w:t>
      </w:r>
      <w:r>
        <w:tab/>
      </w:r>
      <w:r>
        <w:fldChar w:fldCharType="begin"/>
      </w:r>
      <w:r>
        <w:instrText xml:space="preserve"> PAGEREF _Toc528158970 \h </w:instrText>
      </w:r>
      <w:r>
        <w:fldChar w:fldCharType="separate"/>
      </w:r>
      <w:r>
        <w:t>6</w:t>
      </w:r>
      <w:r>
        <w:fldChar w:fldCharType="end"/>
      </w:r>
    </w:p>
    <w:p w14:paraId="53017610" w14:textId="6233F2A1" w:rsidR="00070DAF" w:rsidRDefault="00070DAF">
      <w:pPr>
        <w:pStyle w:val="TOC1"/>
        <w:rPr>
          <w:rFonts w:asciiTheme="minorHAnsi" w:eastAsiaTheme="minorEastAsia" w:hAnsiTheme="minorHAnsi" w:cstheme="minorBidi"/>
          <w:b w:val="0"/>
          <w:sz w:val="22"/>
          <w:lang w:val="en-US" w:eastAsia="en-US"/>
        </w:rPr>
      </w:pPr>
      <w:r>
        <w:t>2.</w:t>
      </w:r>
      <w:r>
        <w:rPr>
          <w:rFonts w:asciiTheme="minorHAnsi" w:eastAsiaTheme="minorEastAsia" w:hAnsiTheme="minorHAnsi" w:cstheme="minorBidi"/>
          <w:b w:val="0"/>
          <w:sz w:val="22"/>
          <w:lang w:val="en-US" w:eastAsia="en-US"/>
        </w:rPr>
        <w:tab/>
      </w:r>
      <w:r>
        <w:t>Data Architecture</w:t>
      </w:r>
      <w:r>
        <w:tab/>
      </w:r>
      <w:r>
        <w:fldChar w:fldCharType="begin"/>
      </w:r>
      <w:r>
        <w:instrText xml:space="preserve"> PAGEREF _Toc528158971 \h </w:instrText>
      </w:r>
      <w:r>
        <w:fldChar w:fldCharType="separate"/>
      </w:r>
      <w:r>
        <w:t>7</w:t>
      </w:r>
      <w:r>
        <w:fldChar w:fldCharType="end"/>
      </w:r>
    </w:p>
    <w:p w14:paraId="7A1B2CDC" w14:textId="03B9CC51" w:rsidR="00070DAF" w:rsidRDefault="00070DAF">
      <w:pPr>
        <w:pStyle w:val="TOC2"/>
        <w:rPr>
          <w:rFonts w:asciiTheme="minorHAnsi" w:eastAsiaTheme="minorEastAsia" w:hAnsiTheme="minorHAnsi" w:cstheme="minorBidi"/>
          <w:sz w:val="22"/>
          <w:lang w:val="en-US" w:eastAsia="en-US"/>
        </w:rPr>
      </w:pPr>
      <w:r>
        <w:t>2.1</w:t>
      </w:r>
      <w:r>
        <w:rPr>
          <w:rFonts w:asciiTheme="minorHAnsi" w:eastAsiaTheme="minorEastAsia" w:hAnsiTheme="minorHAnsi" w:cstheme="minorBidi"/>
          <w:sz w:val="22"/>
          <w:lang w:val="en-US" w:eastAsia="en-US"/>
        </w:rPr>
        <w:tab/>
      </w:r>
      <w:r>
        <w:t>Data Sources</w:t>
      </w:r>
      <w:r>
        <w:tab/>
      </w:r>
      <w:r>
        <w:fldChar w:fldCharType="begin"/>
      </w:r>
      <w:r>
        <w:instrText xml:space="preserve"> PAGEREF _Toc528158972 \h </w:instrText>
      </w:r>
      <w:r>
        <w:fldChar w:fldCharType="separate"/>
      </w:r>
      <w:r>
        <w:t>7</w:t>
      </w:r>
      <w:r>
        <w:fldChar w:fldCharType="end"/>
      </w:r>
    </w:p>
    <w:p w14:paraId="4EA6DDF7" w14:textId="35DB8B1C" w:rsidR="00CD73D4" w:rsidRDefault="007605A0" w:rsidP="00CD067F">
      <w:pPr>
        <w:pStyle w:val="TOC1"/>
        <w:rPr>
          <w:rFonts w:asciiTheme="minorHAnsi" w:eastAsiaTheme="minorEastAsia" w:hAnsiTheme="minorHAnsi" w:cstheme="minorBidi"/>
          <w:sz w:val="22"/>
        </w:rPr>
      </w:pPr>
      <w:r>
        <w:fldChar w:fldCharType="end"/>
      </w:r>
      <w:r w:rsidR="00434783" w:rsidRPr="00292D97">
        <w:fldChar w:fldCharType="begin"/>
      </w:r>
      <w:r w:rsidR="00434783" w:rsidRPr="00292D97">
        <w:instrText xml:space="preserve"> TOC \o "1-2" </w:instrText>
      </w:r>
      <w:r w:rsidR="00434783" w:rsidRPr="00292D97">
        <w:fldChar w:fldCharType="separate"/>
      </w:r>
    </w:p>
    <w:p w14:paraId="54481229" w14:textId="6F27FBA5" w:rsidR="00A93881" w:rsidRDefault="00A93881" w:rsidP="00CD73D4">
      <w:pPr>
        <w:pStyle w:val="TOCHeading"/>
        <w:rPr>
          <w:rFonts w:asciiTheme="minorHAnsi" w:eastAsiaTheme="minorEastAsia" w:hAnsiTheme="minorHAnsi" w:cstheme="minorBidi"/>
          <w:b w:val="0"/>
          <w:bCs w:val="0"/>
          <w:noProof/>
          <w:sz w:val="22"/>
        </w:rPr>
      </w:pPr>
    </w:p>
    <w:p w14:paraId="30C66FAD" w14:textId="77508FF2" w:rsidR="00B723D4" w:rsidRPr="00292D97" w:rsidRDefault="00434783" w:rsidP="00CD067F">
      <w:pPr>
        <w:pStyle w:val="TOC1"/>
      </w:pPr>
      <w:r w:rsidRPr="00292D97">
        <w:fldChar w:fldCharType="end"/>
      </w:r>
    </w:p>
    <w:p w14:paraId="47B702D5" w14:textId="77777777" w:rsidR="00447457" w:rsidRPr="00292D97" w:rsidRDefault="00447457">
      <w:pPr>
        <w:spacing w:before="0" w:after="0" w:line="240" w:lineRule="auto"/>
      </w:pPr>
      <w:r w:rsidRPr="00292D97">
        <w:br w:type="page"/>
      </w:r>
    </w:p>
    <w:p w14:paraId="63667F43" w14:textId="77777777" w:rsidR="001A2844" w:rsidRPr="00292D97" w:rsidRDefault="001A2844" w:rsidP="001A2844">
      <w:pPr>
        <w:jc w:val="center"/>
        <w:rPr>
          <w:rFonts w:asciiTheme="minorHAnsi" w:hAnsiTheme="minorHAnsi" w:cs="Arial"/>
          <w:b/>
          <w:color w:val="0070C0"/>
          <w:sz w:val="28"/>
          <w:szCs w:val="20"/>
        </w:rPr>
      </w:pPr>
      <w:r>
        <w:rPr>
          <w:rFonts w:asciiTheme="minorHAnsi" w:hAnsiTheme="minorHAnsi" w:cs="Arial"/>
          <w:b/>
          <w:color w:val="0070C0"/>
          <w:sz w:val="28"/>
          <w:szCs w:val="20"/>
        </w:rPr>
        <w:lastRenderedPageBreak/>
        <w:t>List</w:t>
      </w:r>
      <w:r w:rsidRPr="00292D97">
        <w:rPr>
          <w:rFonts w:asciiTheme="minorHAnsi" w:hAnsiTheme="minorHAnsi" w:cs="Arial"/>
          <w:b/>
          <w:color w:val="0070C0"/>
          <w:sz w:val="28"/>
          <w:szCs w:val="20"/>
        </w:rPr>
        <w:t xml:space="preserve"> of </w:t>
      </w:r>
      <w:r>
        <w:rPr>
          <w:rFonts w:asciiTheme="minorHAnsi" w:hAnsiTheme="minorHAnsi" w:cs="Arial"/>
          <w:b/>
          <w:color w:val="0070C0"/>
          <w:sz w:val="28"/>
          <w:szCs w:val="20"/>
        </w:rPr>
        <w:t>Tables</w:t>
      </w:r>
    </w:p>
    <w:p w14:paraId="3560F0A7" w14:textId="77777777" w:rsidR="001A2844" w:rsidRDefault="001A2844" w:rsidP="001A2844">
      <w:pPr>
        <w:spacing w:before="0" w:after="0" w:line="240" w:lineRule="auto"/>
        <w:rPr>
          <w:rFonts w:asciiTheme="minorHAnsi" w:hAnsiTheme="minorHAnsi" w:cs="Arial"/>
          <w:szCs w:val="20"/>
        </w:rPr>
      </w:pPr>
      <w:r>
        <w:rPr>
          <w:rFonts w:asciiTheme="minorHAnsi" w:hAnsiTheme="minorHAnsi" w:cs="Arial"/>
          <w:szCs w:val="20"/>
        </w:rPr>
        <w:fldChar w:fldCharType="begin"/>
      </w:r>
      <w:r>
        <w:rPr>
          <w:rFonts w:asciiTheme="minorHAnsi" w:hAnsiTheme="minorHAnsi" w:cs="Arial"/>
          <w:szCs w:val="20"/>
        </w:rPr>
        <w:instrText xml:space="preserve"> TOC \h \z \c "Table" </w:instrText>
      </w:r>
      <w:r>
        <w:rPr>
          <w:rFonts w:asciiTheme="minorHAnsi" w:hAnsiTheme="minorHAnsi" w:cs="Arial"/>
          <w:szCs w:val="20"/>
        </w:rPr>
        <w:fldChar w:fldCharType="separate"/>
      </w:r>
      <w:r w:rsidR="0071228F">
        <w:rPr>
          <w:rFonts w:asciiTheme="minorHAnsi" w:hAnsiTheme="minorHAnsi" w:cs="Arial"/>
          <w:b/>
          <w:bCs/>
          <w:noProof/>
          <w:szCs w:val="20"/>
          <w:lang w:val="en-US"/>
        </w:rPr>
        <w:t>No table of figures entries found.</w:t>
      </w:r>
      <w:r>
        <w:rPr>
          <w:rFonts w:asciiTheme="minorHAnsi" w:hAnsiTheme="minorHAnsi" w:cs="Arial"/>
          <w:szCs w:val="20"/>
        </w:rPr>
        <w:fldChar w:fldCharType="end"/>
      </w:r>
    </w:p>
    <w:p w14:paraId="62FCFDA0" w14:textId="77777777" w:rsidR="001A2844" w:rsidRDefault="001A2844" w:rsidP="001A2844">
      <w:pPr>
        <w:spacing w:before="0" w:after="0" w:line="240" w:lineRule="auto"/>
        <w:rPr>
          <w:rFonts w:asciiTheme="minorHAnsi" w:hAnsiTheme="minorHAnsi" w:cs="Arial"/>
          <w:szCs w:val="20"/>
        </w:rPr>
      </w:pPr>
    </w:p>
    <w:p w14:paraId="1E9ABD7E" w14:textId="77777777" w:rsidR="001A2844" w:rsidRDefault="001A2844" w:rsidP="001A2844">
      <w:pPr>
        <w:spacing w:before="0" w:after="0" w:line="240" w:lineRule="auto"/>
        <w:rPr>
          <w:rFonts w:asciiTheme="minorHAnsi" w:hAnsiTheme="minorHAnsi" w:cs="Arial"/>
          <w:szCs w:val="20"/>
        </w:rPr>
      </w:pPr>
    </w:p>
    <w:p w14:paraId="31644080" w14:textId="77777777" w:rsidR="001A2844" w:rsidRDefault="001A2844" w:rsidP="001A2844">
      <w:pPr>
        <w:spacing w:before="0" w:after="0" w:line="240" w:lineRule="auto"/>
        <w:rPr>
          <w:rFonts w:asciiTheme="minorHAnsi" w:hAnsiTheme="minorHAnsi" w:cs="Arial"/>
          <w:szCs w:val="20"/>
        </w:rPr>
      </w:pPr>
    </w:p>
    <w:p w14:paraId="6E0B2B0A" w14:textId="77777777" w:rsidR="001A2844" w:rsidRPr="00292D97" w:rsidRDefault="001A2844" w:rsidP="001A2844">
      <w:pPr>
        <w:jc w:val="center"/>
        <w:rPr>
          <w:rFonts w:asciiTheme="minorHAnsi" w:hAnsiTheme="minorHAnsi" w:cs="Arial"/>
          <w:b/>
          <w:color w:val="0070C0"/>
          <w:sz w:val="28"/>
          <w:szCs w:val="20"/>
        </w:rPr>
      </w:pPr>
      <w:r>
        <w:rPr>
          <w:rFonts w:asciiTheme="minorHAnsi" w:hAnsiTheme="minorHAnsi" w:cs="Arial"/>
          <w:b/>
          <w:color w:val="0070C0"/>
          <w:sz w:val="28"/>
          <w:szCs w:val="20"/>
        </w:rPr>
        <w:t>List</w:t>
      </w:r>
      <w:r w:rsidRPr="00292D97">
        <w:rPr>
          <w:rFonts w:asciiTheme="minorHAnsi" w:hAnsiTheme="minorHAnsi" w:cs="Arial"/>
          <w:b/>
          <w:color w:val="0070C0"/>
          <w:sz w:val="28"/>
          <w:szCs w:val="20"/>
        </w:rPr>
        <w:t xml:space="preserve"> of </w:t>
      </w:r>
      <w:r>
        <w:rPr>
          <w:rFonts w:asciiTheme="minorHAnsi" w:hAnsiTheme="minorHAnsi" w:cs="Arial"/>
          <w:b/>
          <w:color w:val="0070C0"/>
          <w:sz w:val="28"/>
          <w:szCs w:val="20"/>
        </w:rPr>
        <w:t>Figures</w:t>
      </w:r>
    </w:p>
    <w:p w14:paraId="1C86467B" w14:textId="2EA2D757" w:rsidR="00D70252" w:rsidRDefault="001A2844" w:rsidP="001A2844">
      <w:pPr>
        <w:spacing w:before="0" w:after="0" w:line="240" w:lineRule="auto"/>
        <w:rPr>
          <w:rFonts w:asciiTheme="minorHAnsi" w:hAnsiTheme="minorHAnsi" w:cs="Arial"/>
          <w:szCs w:val="20"/>
        </w:rPr>
      </w:pPr>
      <w:r>
        <w:rPr>
          <w:rFonts w:asciiTheme="minorHAnsi" w:hAnsiTheme="minorHAnsi" w:cs="Arial"/>
          <w:szCs w:val="20"/>
        </w:rPr>
        <w:fldChar w:fldCharType="begin"/>
      </w:r>
      <w:r>
        <w:rPr>
          <w:rFonts w:asciiTheme="minorHAnsi" w:hAnsiTheme="minorHAnsi" w:cs="Arial"/>
          <w:szCs w:val="20"/>
        </w:rPr>
        <w:instrText xml:space="preserve"> TOC \h \z \c "Figure" </w:instrText>
      </w:r>
      <w:r>
        <w:rPr>
          <w:rFonts w:asciiTheme="minorHAnsi" w:hAnsiTheme="minorHAnsi" w:cs="Arial"/>
          <w:szCs w:val="20"/>
        </w:rPr>
        <w:fldChar w:fldCharType="separate"/>
      </w:r>
      <w:r w:rsidR="0071228F">
        <w:rPr>
          <w:rFonts w:asciiTheme="minorHAnsi" w:hAnsiTheme="minorHAnsi" w:cs="Arial"/>
          <w:b/>
          <w:bCs/>
          <w:noProof/>
          <w:szCs w:val="20"/>
          <w:lang w:val="en-US"/>
        </w:rPr>
        <w:t>No table of figures entries found.</w:t>
      </w:r>
      <w:r>
        <w:rPr>
          <w:rFonts w:asciiTheme="minorHAnsi" w:hAnsiTheme="minorHAnsi" w:cs="Arial"/>
          <w:szCs w:val="20"/>
        </w:rPr>
        <w:fldChar w:fldCharType="end"/>
      </w:r>
      <w:r w:rsidR="00D70252" w:rsidRPr="00292D97">
        <w:rPr>
          <w:rFonts w:asciiTheme="minorHAnsi" w:hAnsiTheme="minorHAnsi" w:cs="Arial"/>
          <w:szCs w:val="20"/>
        </w:rPr>
        <w:br w:type="page"/>
      </w:r>
    </w:p>
    <w:p w14:paraId="2B91EBF4" w14:textId="77777777" w:rsidR="001A2844" w:rsidRPr="00292D97" w:rsidRDefault="001A2844" w:rsidP="001A2844">
      <w:pPr>
        <w:pStyle w:val="Heading1"/>
      </w:pPr>
      <w:bookmarkStart w:id="3" w:name="_Ref466834940"/>
      <w:bookmarkStart w:id="4" w:name="_Ref466834961"/>
      <w:bookmarkStart w:id="5" w:name="_Toc469486447"/>
      <w:bookmarkStart w:id="6" w:name="_Toc482094450"/>
      <w:bookmarkStart w:id="7" w:name="_Toc491852225"/>
      <w:bookmarkStart w:id="8" w:name="_Toc491853183"/>
      <w:bookmarkStart w:id="9" w:name="_Toc455574813"/>
      <w:bookmarkStart w:id="10" w:name="_Toc528158967"/>
      <w:r w:rsidRPr="00292D97">
        <w:lastRenderedPageBreak/>
        <w:t>Document Information</w:t>
      </w:r>
      <w:bookmarkEnd w:id="3"/>
      <w:bookmarkEnd w:id="4"/>
      <w:bookmarkEnd w:id="5"/>
      <w:bookmarkEnd w:id="6"/>
      <w:bookmarkEnd w:id="7"/>
      <w:bookmarkEnd w:id="8"/>
      <w:bookmarkEnd w:id="10"/>
    </w:p>
    <w:p w14:paraId="15F38FF7" w14:textId="1F28C394" w:rsidR="001A2844" w:rsidRDefault="001A2844" w:rsidP="001A2844">
      <w:pPr>
        <w:jc w:val="both"/>
      </w:pPr>
      <w:r w:rsidRPr="00BB7A8C">
        <w:rPr>
          <w:b/>
        </w:rPr>
        <w:t>Versioning:</w:t>
      </w:r>
      <w:r w:rsidR="00BB186B">
        <w:t xml:space="preserve"> v0.1 Draft</w:t>
      </w:r>
    </w:p>
    <w:p w14:paraId="3BE6A26A" w14:textId="77777777" w:rsidR="001A2844" w:rsidRDefault="001A2844" w:rsidP="001A2844">
      <w:pPr>
        <w:jc w:val="both"/>
      </w:pPr>
    </w:p>
    <w:tbl>
      <w:tblPr>
        <w:tblStyle w:val="LightList-Accent1"/>
        <w:tblW w:w="5000" w:type="pct"/>
        <w:tblLook w:val="04A0" w:firstRow="1" w:lastRow="0" w:firstColumn="1" w:lastColumn="0" w:noHBand="0" w:noVBand="1"/>
      </w:tblPr>
      <w:tblGrid>
        <w:gridCol w:w="805"/>
        <w:gridCol w:w="1084"/>
        <w:gridCol w:w="1532"/>
        <w:gridCol w:w="1984"/>
        <w:gridCol w:w="2104"/>
        <w:gridCol w:w="1566"/>
      </w:tblGrid>
      <w:tr w:rsidR="001A2844" w:rsidRPr="00292D97" w:rsidDel="006F41D7" w14:paraId="0B89FE92" w14:textId="77777777" w:rsidTr="00D55F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pct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19F19261" w14:textId="77777777" w:rsidR="001A2844" w:rsidRPr="00292D97" w:rsidDel="006F41D7" w:rsidRDefault="001A2844" w:rsidP="00EC13E4">
            <w:pPr>
              <w:spacing w:line="276" w:lineRule="auto"/>
              <w:contextualSpacing/>
              <w:rPr>
                <w:sz w:val="16"/>
                <w:szCs w:val="16"/>
              </w:rPr>
            </w:pPr>
            <w:r w:rsidRPr="00292D97">
              <w:rPr>
                <w:sz w:val="16"/>
                <w:szCs w:val="16"/>
              </w:rPr>
              <w:t>Version</w:t>
            </w:r>
            <w:r>
              <w:rPr>
                <w:sz w:val="16"/>
                <w:szCs w:val="16"/>
              </w:rPr>
              <w:t xml:space="preserve"> No.</w:t>
            </w:r>
          </w:p>
        </w:tc>
        <w:tc>
          <w:tcPr>
            <w:tcW w:w="597" w:type="pct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63894CDB" w14:textId="77777777" w:rsidR="001A2844" w:rsidRPr="00292D97" w:rsidDel="006F41D7" w:rsidRDefault="001A2844" w:rsidP="00EC13E4">
            <w:pPr>
              <w:spacing w:line="276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92D97">
              <w:rPr>
                <w:sz w:val="16"/>
                <w:szCs w:val="16"/>
              </w:rPr>
              <w:t>Date</w:t>
            </w:r>
          </w:p>
        </w:tc>
        <w:tc>
          <w:tcPr>
            <w:tcW w:w="844" w:type="pct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2556618D" w14:textId="77777777" w:rsidR="001A2844" w:rsidRPr="00292D97" w:rsidDel="006F41D7" w:rsidRDefault="001A2844" w:rsidP="00EC13E4">
            <w:pPr>
              <w:spacing w:line="276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Author</w:t>
            </w:r>
          </w:p>
        </w:tc>
        <w:tc>
          <w:tcPr>
            <w:tcW w:w="1093" w:type="pct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DE91897" w14:textId="77777777" w:rsidR="001A2844" w:rsidRPr="00292D97" w:rsidDel="006F41D7" w:rsidRDefault="001A2844" w:rsidP="00EC13E4">
            <w:pPr>
              <w:spacing w:line="276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92D97">
              <w:rPr>
                <w:sz w:val="16"/>
                <w:szCs w:val="16"/>
              </w:rPr>
              <w:t>Comment</w:t>
            </w:r>
          </w:p>
        </w:tc>
        <w:tc>
          <w:tcPr>
            <w:tcW w:w="1159" w:type="pct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26145CC" w14:textId="77777777" w:rsidR="001A2844" w:rsidRDefault="001A2844" w:rsidP="00EC13E4">
            <w:pPr>
              <w:spacing w:line="276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Reviewer</w:t>
            </w:r>
          </w:p>
        </w:tc>
        <w:tc>
          <w:tcPr>
            <w:tcW w:w="863" w:type="pct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18BFA783" w14:textId="77777777" w:rsidR="001A2844" w:rsidRPr="00292D97" w:rsidRDefault="001A2844" w:rsidP="00EC13E4">
            <w:pPr>
              <w:spacing w:line="276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Release</w:t>
            </w:r>
          </w:p>
        </w:tc>
      </w:tr>
      <w:tr w:rsidR="001A2844" w:rsidRPr="00292D97" w:rsidDel="006F41D7" w14:paraId="34D4553B" w14:textId="77777777" w:rsidTr="00D55F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pct"/>
            <w:tcBorders>
              <w:top w:val="single" w:sz="4" w:space="0" w:color="95B3D7" w:themeColor="accent1" w:themeTint="99"/>
            </w:tcBorders>
            <w:vAlign w:val="center"/>
          </w:tcPr>
          <w:p w14:paraId="47F7E06F" w14:textId="77777777" w:rsidR="001A2844" w:rsidRPr="004F69AE" w:rsidDel="006F41D7" w:rsidRDefault="001A2844" w:rsidP="00EC13E4">
            <w:pPr>
              <w:spacing w:line="276" w:lineRule="auto"/>
              <w:contextualSpacing/>
              <w:rPr>
                <w:bCs w:val="0"/>
                <w:sz w:val="16"/>
                <w:szCs w:val="16"/>
              </w:rPr>
            </w:pPr>
            <w:r>
              <w:rPr>
                <w:bCs w:val="0"/>
                <w:sz w:val="16"/>
                <w:szCs w:val="16"/>
              </w:rPr>
              <w:t>0.1</w:t>
            </w:r>
          </w:p>
        </w:tc>
        <w:tc>
          <w:tcPr>
            <w:tcW w:w="597" w:type="pct"/>
            <w:tcBorders>
              <w:top w:val="single" w:sz="4" w:space="0" w:color="95B3D7" w:themeColor="accent1" w:themeTint="99"/>
            </w:tcBorders>
            <w:vAlign w:val="center"/>
          </w:tcPr>
          <w:p w14:paraId="0B69E169" w14:textId="71A72659" w:rsidR="001A2844" w:rsidRPr="00292D97" w:rsidDel="006F41D7" w:rsidRDefault="005A4594" w:rsidP="00EC13E4">
            <w:pPr>
              <w:spacing w:line="276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24/10</w:t>
            </w:r>
            <w:r w:rsidR="001A2844" w:rsidRPr="00292D97">
              <w:rPr>
                <w:bCs/>
                <w:sz w:val="16"/>
                <w:szCs w:val="16"/>
              </w:rPr>
              <w:t>/201</w:t>
            </w:r>
            <w:r w:rsidR="00BB186B">
              <w:rPr>
                <w:bCs/>
                <w:sz w:val="16"/>
                <w:szCs w:val="16"/>
              </w:rPr>
              <w:t>8</w:t>
            </w:r>
          </w:p>
        </w:tc>
        <w:tc>
          <w:tcPr>
            <w:tcW w:w="844" w:type="pct"/>
            <w:tcBorders>
              <w:top w:val="single" w:sz="4" w:space="0" w:color="95B3D7" w:themeColor="accent1" w:themeTint="99"/>
            </w:tcBorders>
            <w:vAlign w:val="center"/>
          </w:tcPr>
          <w:p w14:paraId="77F93FE0" w14:textId="352962D1" w:rsidR="001A2844" w:rsidRPr="00292D97" w:rsidDel="006F41D7" w:rsidRDefault="00BB186B" w:rsidP="00EC13E4">
            <w:pPr>
              <w:spacing w:line="276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Zeeshan Bajwa</w:t>
            </w:r>
          </w:p>
        </w:tc>
        <w:tc>
          <w:tcPr>
            <w:tcW w:w="1093" w:type="pct"/>
            <w:tcBorders>
              <w:top w:val="single" w:sz="4" w:space="0" w:color="95B3D7" w:themeColor="accent1" w:themeTint="99"/>
            </w:tcBorders>
            <w:vAlign w:val="center"/>
          </w:tcPr>
          <w:p w14:paraId="30146033" w14:textId="77777777" w:rsidR="001A2844" w:rsidRPr="00292D97" w:rsidDel="006F41D7" w:rsidRDefault="001A2844" w:rsidP="00EC13E4">
            <w:pPr>
              <w:spacing w:line="276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Initial Draft</w:t>
            </w:r>
          </w:p>
        </w:tc>
        <w:tc>
          <w:tcPr>
            <w:tcW w:w="1159" w:type="pct"/>
            <w:tcBorders>
              <w:top w:val="single" w:sz="4" w:space="0" w:color="95B3D7" w:themeColor="accent1" w:themeTint="99"/>
            </w:tcBorders>
          </w:tcPr>
          <w:p w14:paraId="18BB46B1" w14:textId="5B753CBC" w:rsidR="001A2844" w:rsidRDefault="005A4594" w:rsidP="00EC13E4">
            <w:pPr>
              <w:spacing w:line="276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HR</w:t>
            </w:r>
          </w:p>
        </w:tc>
        <w:tc>
          <w:tcPr>
            <w:tcW w:w="863" w:type="pct"/>
            <w:tcBorders>
              <w:top w:val="single" w:sz="4" w:space="0" w:color="95B3D7" w:themeColor="accent1" w:themeTint="99"/>
            </w:tcBorders>
            <w:vAlign w:val="center"/>
          </w:tcPr>
          <w:p w14:paraId="6393B6AF" w14:textId="77777777" w:rsidR="001A2844" w:rsidRDefault="001A2844" w:rsidP="00EC13E4">
            <w:pPr>
              <w:spacing w:line="276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6"/>
                <w:szCs w:val="16"/>
              </w:rPr>
            </w:pPr>
          </w:p>
        </w:tc>
      </w:tr>
      <w:tr w:rsidR="001A2844" w:rsidRPr="00292D97" w:rsidDel="006F41D7" w14:paraId="6F233C3C" w14:textId="77777777" w:rsidTr="00D55FE1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pct"/>
            <w:vAlign w:val="center"/>
          </w:tcPr>
          <w:p w14:paraId="50D6835C" w14:textId="4A9D6A28" w:rsidR="001A2844" w:rsidRPr="004F69AE" w:rsidRDefault="001A2844" w:rsidP="00EC13E4">
            <w:pPr>
              <w:spacing w:line="276" w:lineRule="auto"/>
              <w:contextualSpacing/>
              <w:rPr>
                <w:bCs w:val="0"/>
                <w:sz w:val="16"/>
                <w:szCs w:val="16"/>
              </w:rPr>
            </w:pPr>
          </w:p>
        </w:tc>
        <w:tc>
          <w:tcPr>
            <w:tcW w:w="597" w:type="pct"/>
            <w:vAlign w:val="center"/>
          </w:tcPr>
          <w:p w14:paraId="507A52D6" w14:textId="26F9722A" w:rsidR="001A2844" w:rsidRPr="0086057A" w:rsidRDefault="001A2844" w:rsidP="00EC13E4">
            <w:pPr>
              <w:spacing w:line="276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6"/>
                <w:szCs w:val="16"/>
              </w:rPr>
            </w:pPr>
          </w:p>
        </w:tc>
        <w:tc>
          <w:tcPr>
            <w:tcW w:w="844" w:type="pct"/>
            <w:vAlign w:val="center"/>
          </w:tcPr>
          <w:p w14:paraId="7FC8C397" w14:textId="33F707F8" w:rsidR="001A2844" w:rsidRPr="0086057A" w:rsidRDefault="001A2844" w:rsidP="00EC13E4">
            <w:pPr>
              <w:spacing w:line="276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6"/>
                <w:szCs w:val="16"/>
              </w:rPr>
            </w:pPr>
          </w:p>
        </w:tc>
        <w:tc>
          <w:tcPr>
            <w:tcW w:w="1093" w:type="pct"/>
            <w:vAlign w:val="center"/>
          </w:tcPr>
          <w:p w14:paraId="54046E9E" w14:textId="79E3D1DD" w:rsidR="001A2844" w:rsidRPr="0086057A" w:rsidRDefault="001A2844" w:rsidP="00EC13E4">
            <w:pPr>
              <w:spacing w:line="276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6"/>
                <w:szCs w:val="16"/>
              </w:rPr>
            </w:pPr>
          </w:p>
        </w:tc>
        <w:tc>
          <w:tcPr>
            <w:tcW w:w="1159" w:type="pct"/>
          </w:tcPr>
          <w:p w14:paraId="4914797E" w14:textId="77777777" w:rsidR="001A2844" w:rsidRPr="00292D97" w:rsidRDefault="001A2844" w:rsidP="00EC13E4">
            <w:pPr>
              <w:spacing w:line="276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863" w:type="pct"/>
            <w:vAlign w:val="center"/>
          </w:tcPr>
          <w:p w14:paraId="3185A54D" w14:textId="77777777" w:rsidR="001A2844" w:rsidRPr="00292D97" w:rsidRDefault="001A2844" w:rsidP="00EC13E4">
            <w:pPr>
              <w:spacing w:line="276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</w:p>
        </w:tc>
      </w:tr>
      <w:tr w:rsidR="001A2844" w:rsidRPr="00292D97" w:rsidDel="006F41D7" w14:paraId="7BB94993" w14:textId="77777777" w:rsidTr="00D55F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pct"/>
            <w:vAlign w:val="center"/>
          </w:tcPr>
          <w:p w14:paraId="35CAABA7" w14:textId="736A7031" w:rsidR="001A2844" w:rsidRDefault="001A2844" w:rsidP="00EC13E4">
            <w:pPr>
              <w:spacing w:line="276" w:lineRule="auto"/>
              <w:contextualSpacing/>
              <w:rPr>
                <w:sz w:val="16"/>
                <w:szCs w:val="16"/>
              </w:rPr>
            </w:pPr>
          </w:p>
        </w:tc>
        <w:tc>
          <w:tcPr>
            <w:tcW w:w="597" w:type="pct"/>
            <w:vAlign w:val="center"/>
          </w:tcPr>
          <w:p w14:paraId="3B280833" w14:textId="26B11B20" w:rsidR="001A2844" w:rsidRDefault="001A2844" w:rsidP="00EC13E4">
            <w:pPr>
              <w:spacing w:line="276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6"/>
                <w:szCs w:val="16"/>
              </w:rPr>
            </w:pPr>
          </w:p>
        </w:tc>
        <w:tc>
          <w:tcPr>
            <w:tcW w:w="844" w:type="pct"/>
            <w:vAlign w:val="center"/>
          </w:tcPr>
          <w:p w14:paraId="09CF60E6" w14:textId="213C7068" w:rsidR="001A2844" w:rsidRPr="0086057A" w:rsidRDefault="001A2844" w:rsidP="00EC13E4">
            <w:pPr>
              <w:spacing w:line="276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6"/>
                <w:szCs w:val="16"/>
              </w:rPr>
            </w:pPr>
          </w:p>
        </w:tc>
        <w:tc>
          <w:tcPr>
            <w:tcW w:w="1093" w:type="pct"/>
            <w:vAlign w:val="center"/>
          </w:tcPr>
          <w:p w14:paraId="73C51F42" w14:textId="13FE6384" w:rsidR="001A2844" w:rsidRPr="0086057A" w:rsidRDefault="001A2844" w:rsidP="00EC13E4">
            <w:pPr>
              <w:spacing w:line="276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6"/>
                <w:szCs w:val="16"/>
              </w:rPr>
            </w:pPr>
          </w:p>
        </w:tc>
        <w:tc>
          <w:tcPr>
            <w:tcW w:w="1159" w:type="pct"/>
          </w:tcPr>
          <w:p w14:paraId="6C4D20A8" w14:textId="0F2FD507" w:rsidR="001A2844" w:rsidRDefault="001A2844" w:rsidP="00EC13E4">
            <w:pPr>
              <w:spacing w:line="276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6"/>
                <w:szCs w:val="16"/>
              </w:rPr>
            </w:pPr>
          </w:p>
        </w:tc>
        <w:tc>
          <w:tcPr>
            <w:tcW w:w="863" w:type="pct"/>
            <w:vAlign w:val="center"/>
          </w:tcPr>
          <w:p w14:paraId="65EACCA2" w14:textId="77777777" w:rsidR="001A2844" w:rsidRDefault="001A2844" w:rsidP="00EC13E4">
            <w:pPr>
              <w:spacing w:line="276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6"/>
                <w:szCs w:val="16"/>
              </w:rPr>
            </w:pPr>
          </w:p>
        </w:tc>
      </w:tr>
      <w:tr w:rsidR="001A2844" w:rsidRPr="00292D97" w:rsidDel="006F41D7" w14:paraId="5C6AA0B2" w14:textId="77777777" w:rsidTr="00D55FE1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pct"/>
            <w:vAlign w:val="center"/>
          </w:tcPr>
          <w:p w14:paraId="0E488DBB" w14:textId="77777777" w:rsidR="001A2844" w:rsidRDefault="001A2844" w:rsidP="00EC13E4">
            <w:pPr>
              <w:spacing w:line="276" w:lineRule="auto"/>
              <w:contextualSpacing/>
              <w:rPr>
                <w:sz w:val="16"/>
                <w:szCs w:val="16"/>
              </w:rPr>
            </w:pPr>
          </w:p>
        </w:tc>
        <w:tc>
          <w:tcPr>
            <w:tcW w:w="597" w:type="pct"/>
            <w:vAlign w:val="center"/>
          </w:tcPr>
          <w:p w14:paraId="10720632" w14:textId="77777777" w:rsidR="001A2844" w:rsidRDefault="001A2844" w:rsidP="00EC13E4">
            <w:pPr>
              <w:spacing w:line="276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6"/>
                <w:szCs w:val="16"/>
              </w:rPr>
            </w:pPr>
          </w:p>
        </w:tc>
        <w:tc>
          <w:tcPr>
            <w:tcW w:w="844" w:type="pct"/>
            <w:vAlign w:val="center"/>
          </w:tcPr>
          <w:p w14:paraId="016455AE" w14:textId="77777777" w:rsidR="001A2844" w:rsidRPr="0086057A" w:rsidRDefault="001A2844" w:rsidP="00EC13E4">
            <w:pPr>
              <w:spacing w:line="276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6"/>
                <w:szCs w:val="16"/>
              </w:rPr>
            </w:pPr>
          </w:p>
        </w:tc>
        <w:tc>
          <w:tcPr>
            <w:tcW w:w="1093" w:type="pct"/>
            <w:vAlign w:val="center"/>
          </w:tcPr>
          <w:p w14:paraId="01379974" w14:textId="77777777" w:rsidR="001A2844" w:rsidRDefault="001A2844" w:rsidP="00EC13E4">
            <w:pPr>
              <w:spacing w:line="276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6"/>
                <w:szCs w:val="16"/>
              </w:rPr>
            </w:pPr>
          </w:p>
        </w:tc>
        <w:tc>
          <w:tcPr>
            <w:tcW w:w="1159" w:type="pct"/>
          </w:tcPr>
          <w:p w14:paraId="4D06B52F" w14:textId="77777777" w:rsidR="001A2844" w:rsidRDefault="001A2844" w:rsidP="00EC13E4">
            <w:pPr>
              <w:spacing w:line="276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6"/>
                <w:szCs w:val="16"/>
              </w:rPr>
            </w:pPr>
          </w:p>
        </w:tc>
        <w:tc>
          <w:tcPr>
            <w:tcW w:w="863" w:type="pct"/>
            <w:vAlign w:val="center"/>
          </w:tcPr>
          <w:p w14:paraId="15619A56" w14:textId="77777777" w:rsidR="001A2844" w:rsidRDefault="001A2844" w:rsidP="00EC13E4">
            <w:pPr>
              <w:spacing w:line="276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6"/>
                <w:szCs w:val="16"/>
              </w:rPr>
            </w:pPr>
          </w:p>
        </w:tc>
      </w:tr>
      <w:tr w:rsidR="001A2844" w:rsidRPr="00292D97" w:rsidDel="006F41D7" w14:paraId="725E931E" w14:textId="77777777" w:rsidTr="00D55F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pct"/>
            <w:vAlign w:val="center"/>
          </w:tcPr>
          <w:p w14:paraId="01A3A323" w14:textId="77777777" w:rsidR="001A2844" w:rsidRPr="006F06B0" w:rsidRDefault="001A2844" w:rsidP="00EC13E4">
            <w:pPr>
              <w:spacing w:line="276" w:lineRule="auto"/>
              <w:contextualSpacing/>
              <w:rPr>
                <w:sz w:val="16"/>
                <w:szCs w:val="16"/>
              </w:rPr>
            </w:pPr>
          </w:p>
        </w:tc>
        <w:tc>
          <w:tcPr>
            <w:tcW w:w="597" w:type="pct"/>
            <w:vAlign w:val="center"/>
          </w:tcPr>
          <w:p w14:paraId="7DB61A5A" w14:textId="77777777" w:rsidR="001A2844" w:rsidRPr="006F06B0" w:rsidRDefault="001A2844" w:rsidP="00EC13E4">
            <w:pPr>
              <w:spacing w:line="276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6"/>
                <w:szCs w:val="16"/>
              </w:rPr>
            </w:pPr>
          </w:p>
        </w:tc>
        <w:tc>
          <w:tcPr>
            <w:tcW w:w="844" w:type="pct"/>
            <w:vAlign w:val="center"/>
          </w:tcPr>
          <w:p w14:paraId="4E1DE814" w14:textId="77777777" w:rsidR="001A2844" w:rsidRPr="007A1C58" w:rsidRDefault="001A2844" w:rsidP="00EC13E4">
            <w:pPr>
              <w:spacing w:line="276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6"/>
                <w:szCs w:val="16"/>
              </w:rPr>
            </w:pPr>
          </w:p>
        </w:tc>
        <w:tc>
          <w:tcPr>
            <w:tcW w:w="1093" w:type="pct"/>
            <w:vAlign w:val="center"/>
          </w:tcPr>
          <w:p w14:paraId="6C5D3688" w14:textId="77777777" w:rsidR="001A2844" w:rsidRDefault="001A2844" w:rsidP="00EC13E4">
            <w:pPr>
              <w:spacing w:line="276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6"/>
                <w:szCs w:val="16"/>
              </w:rPr>
            </w:pPr>
          </w:p>
        </w:tc>
        <w:tc>
          <w:tcPr>
            <w:tcW w:w="1159" w:type="pct"/>
          </w:tcPr>
          <w:p w14:paraId="4F01F57E" w14:textId="77777777" w:rsidR="001A2844" w:rsidRPr="006F06B0" w:rsidRDefault="001A2844" w:rsidP="00EC13E4">
            <w:pPr>
              <w:spacing w:line="276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6"/>
                <w:szCs w:val="16"/>
              </w:rPr>
            </w:pPr>
          </w:p>
        </w:tc>
        <w:tc>
          <w:tcPr>
            <w:tcW w:w="863" w:type="pct"/>
            <w:vAlign w:val="center"/>
          </w:tcPr>
          <w:p w14:paraId="1933C6CE" w14:textId="77777777" w:rsidR="001A2844" w:rsidRPr="006F06B0" w:rsidRDefault="001A2844" w:rsidP="00EC13E4">
            <w:pPr>
              <w:spacing w:line="276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6"/>
                <w:szCs w:val="16"/>
              </w:rPr>
            </w:pPr>
          </w:p>
        </w:tc>
      </w:tr>
    </w:tbl>
    <w:p w14:paraId="313ECE46" w14:textId="77777777" w:rsidR="001A2844" w:rsidRPr="00BC2529" w:rsidRDefault="001A2844" w:rsidP="001A2844">
      <w:pPr>
        <w:spacing w:before="40" w:after="0" w:line="0" w:lineRule="atLeast"/>
        <w:jc w:val="both"/>
        <w:rPr>
          <w:b/>
          <w:color w:val="4F81BD" w:themeColor="accent1"/>
          <w:sz w:val="18"/>
          <w:szCs w:val="18"/>
        </w:rPr>
      </w:pPr>
      <w:r w:rsidRPr="00BC2529">
        <w:rPr>
          <w:b/>
          <w:color w:val="4F81BD" w:themeColor="accent1"/>
          <w:sz w:val="18"/>
          <w:szCs w:val="18"/>
        </w:rPr>
        <w:t>Table 1: Amendment History</w:t>
      </w:r>
    </w:p>
    <w:p w14:paraId="517C2E51" w14:textId="77777777" w:rsidR="001A2844" w:rsidRPr="00292D97" w:rsidRDefault="001A2844" w:rsidP="001A2844">
      <w:pPr>
        <w:jc w:val="both"/>
        <w:rPr>
          <w:b/>
        </w:rPr>
      </w:pPr>
    </w:p>
    <w:p w14:paraId="58BC6577" w14:textId="61EE7923" w:rsidR="007657D6" w:rsidRDefault="007657D6">
      <w:pPr>
        <w:spacing w:before="0" w:after="0" w:line="240" w:lineRule="auto"/>
        <w:rPr>
          <w:b/>
        </w:rPr>
      </w:pPr>
      <w:r>
        <w:rPr>
          <w:b/>
        </w:rPr>
        <w:br w:type="page"/>
      </w:r>
    </w:p>
    <w:p w14:paraId="14AA2443" w14:textId="77777777" w:rsidR="001A2844" w:rsidRPr="00BD2B03" w:rsidRDefault="001A2844" w:rsidP="001A2844">
      <w:pPr>
        <w:jc w:val="both"/>
        <w:rPr>
          <w:b/>
        </w:rPr>
      </w:pPr>
    </w:p>
    <w:tbl>
      <w:tblPr>
        <w:tblStyle w:val="LightList-Accent1"/>
        <w:tblW w:w="5000" w:type="pct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067"/>
        <w:gridCol w:w="7008"/>
      </w:tblGrid>
      <w:tr w:rsidR="001A2844" w:rsidRPr="00292D97" w14:paraId="51E836F5" w14:textId="77777777" w:rsidTr="00EC13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9" w:type="pct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4E8D7A25" w14:textId="77777777" w:rsidR="001A2844" w:rsidRPr="00292D97" w:rsidRDefault="001A2844" w:rsidP="00EC13E4">
            <w:pPr>
              <w:spacing w:line="240" w:lineRule="auto"/>
              <w:contextualSpacing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Abbreviation</w:t>
            </w:r>
          </w:p>
        </w:tc>
        <w:tc>
          <w:tcPr>
            <w:tcW w:w="3861" w:type="pct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2493B735" w14:textId="77777777" w:rsidR="001A2844" w:rsidRPr="00292D97" w:rsidRDefault="001A2844" w:rsidP="00EC13E4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Description</w:t>
            </w:r>
          </w:p>
        </w:tc>
      </w:tr>
      <w:tr w:rsidR="001A2844" w:rsidRPr="00292D97" w14:paraId="320A111C" w14:textId="77777777" w:rsidTr="00EC1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9" w:type="pct"/>
            <w:tcBorders>
              <w:top w:val="single" w:sz="4" w:space="0" w:color="95B3D7" w:themeColor="accent1" w:themeTint="99"/>
            </w:tcBorders>
          </w:tcPr>
          <w:p w14:paraId="54913283" w14:textId="77777777" w:rsidR="001A2844" w:rsidRPr="00292D97" w:rsidRDefault="001A2844" w:rsidP="00EC13E4">
            <w:pPr>
              <w:spacing w:line="240" w:lineRule="auto"/>
              <w:contextualSpacing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DISC</w:t>
            </w:r>
          </w:p>
        </w:tc>
        <w:tc>
          <w:tcPr>
            <w:tcW w:w="3861" w:type="pct"/>
            <w:tcBorders>
              <w:top w:val="single" w:sz="4" w:space="0" w:color="95B3D7" w:themeColor="accent1" w:themeTint="99"/>
            </w:tcBorders>
          </w:tcPr>
          <w:p w14:paraId="614BBFCD" w14:textId="77777777" w:rsidR="001A2844" w:rsidRPr="00292D97" w:rsidRDefault="001A2844" w:rsidP="00EC13E4">
            <w:pPr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Data Intelligence Service Centre</w:t>
            </w:r>
          </w:p>
        </w:tc>
      </w:tr>
      <w:tr w:rsidR="001A2844" w:rsidRPr="00292D97" w14:paraId="508DC163" w14:textId="77777777" w:rsidTr="00EC13E4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9" w:type="pct"/>
          </w:tcPr>
          <w:p w14:paraId="473F3FC1" w14:textId="6D097586" w:rsidR="001A2844" w:rsidRPr="00292D97" w:rsidRDefault="001A2844" w:rsidP="00EC13E4">
            <w:pPr>
              <w:spacing w:line="240" w:lineRule="auto"/>
              <w:contextualSpacing/>
              <w:jc w:val="both"/>
              <w:rPr>
                <w:sz w:val="16"/>
                <w:szCs w:val="16"/>
              </w:rPr>
            </w:pPr>
          </w:p>
        </w:tc>
        <w:tc>
          <w:tcPr>
            <w:tcW w:w="3861" w:type="pct"/>
          </w:tcPr>
          <w:p w14:paraId="607DAE1F" w14:textId="09DFE2B8" w:rsidR="001A2844" w:rsidRPr="00292D97" w:rsidRDefault="001A2844" w:rsidP="00EC13E4">
            <w:pPr>
              <w:spacing w:line="240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1A2844" w:rsidRPr="00292D97" w14:paraId="37BF765D" w14:textId="77777777" w:rsidTr="00EC1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9" w:type="pct"/>
          </w:tcPr>
          <w:p w14:paraId="6940E2E8" w14:textId="7F5BA287" w:rsidR="001A2844" w:rsidRDefault="001A2844" w:rsidP="00EC13E4">
            <w:pPr>
              <w:spacing w:line="240" w:lineRule="auto"/>
              <w:contextualSpacing/>
              <w:jc w:val="both"/>
              <w:rPr>
                <w:sz w:val="16"/>
              </w:rPr>
            </w:pPr>
          </w:p>
        </w:tc>
        <w:tc>
          <w:tcPr>
            <w:tcW w:w="3861" w:type="pct"/>
          </w:tcPr>
          <w:p w14:paraId="794DC65A" w14:textId="4759EB6E" w:rsidR="001A2844" w:rsidRPr="00BD2B03" w:rsidRDefault="001A2844" w:rsidP="00EC13E4">
            <w:pPr>
              <w:spacing w:line="240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E0055B" w:rsidRPr="00292D97" w14:paraId="6E73B16C" w14:textId="77777777" w:rsidTr="00EC13E4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9" w:type="pct"/>
          </w:tcPr>
          <w:p w14:paraId="7B4B0DB9" w14:textId="79770116" w:rsidR="00E0055B" w:rsidRDefault="00E0055B" w:rsidP="00EC13E4">
            <w:pPr>
              <w:spacing w:line="240" w:lineRule="auto"/>
              <w:contextualSpacing/>
              <w:jc w:val="both"/>
              <w:rPr>
                <w:sz w:val="16"/>
                <w:szCs w:val="16"/>
              </w:rPr>
            </w:pPr>
          </w:p>
        </w:tc>
        <w:tc>
          <w:tcPr>
            <w:tcW w:w="3861" w:type="pct"/>
          </w:tcPr>
          <w:p w14:paraId="095A7629" w14:textId="5FA9B912" w:rsidR="00E0055B" w:rsidRPr="00BD2B03" w:rsidRDefault="00E0055B" w:rsidP="00EC13E4">
            <w:pPr>
              <w:spacing w:line="240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3B68C5" w:rsidRPr="00292D97" w14:paraId="767CD7A7" w14:textId="77777777" w:rsidTr="00EC1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9" w:type="pct"/>
          </w:tcPr>
          <w:p w14:paraId="23CC1857" w14:textId="6571A67F" w:rsidR="003B68C5" w:rsidRDefault="003B68C5" w:rsidP="00EC13E4">
            <w:pPr>
              <w:spacing w:line="240" w:lineRule="auto"/>
              <w:contextualSpacing/>
              <w:jc w:val="both"/>
              <w:rPr>
                <w:sz w:val="16"/>
                <w:szCs w:val="16"/>
              </w:rPr>
            </w:pPr>
          </w:p>
        </w:tc>
        <w:tc>
          <w:tcPr>
            <w:tcW w:w="3861" w:type="pct"/>
          </w:tcPr>
          <w:p w14:paraId="67CE7574" w14:textId="0D2DC6C7" w:rsidR="003B68C5" w:rsidRDefault="003B68C5" w:rsidP="00EC13E4">
            <w:pPr>
              <w:spacing w:line="240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bookmarkStart w:id="11" w:name="_GoBack"/>
        <w:bookmarkEnd w:id="11"/>
      </w:tr>
      <w:tr w:rsidR="003B68C5" w:rsidRPr="00292D97" w14:paraId="3C1EBA31" w14:textId="77777777" w:rsidTr="00EC13E4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9" w:type="pct"/>
          </w:tcPr>
          <w:p w14:paraId="58572B5D" w14:textId="540D3991" w:rsidR="003B68C5" w:rsidRDefault="003B68C5" w:rsidP="00EC13E4">
            <w:pPr>
              <w:spacing w:line="240" w:lineRule="auto"/>
              <w:contextualSpacing/>
              <w:jc w:val="both"/>
              <w:rPr>
                <w:sz w:val="16"/>
                <w:szCs w:val="16"/>
              </w:rPr>
            </w:pPr>
          </w:p>
        </w:tc>
        <w:tc>
          <w:tcPr>
            <w:tcW w:w="3861" w:type="pct"/>
          </w:tcPr>
          <w:p w14:paraId="23277776" w14:textId="302F6E9A" w:rsidR="003B68C5" w:rsidRDefault="003B68C5" w:rsidP="00EC13E4">
            <w:pPr>
              <w:spacing w:line="240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1A2844" w:rsidRPr="00292D97" w14:paraId="549BF11D" w14:textId="77777777" w:rsidTr="00EC1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9" w:type="pct"/>
          </w:tcPr>
          <w:p w14:paraId="472C9771" w14:textId="1A664AF1" w:rsidR="001A2844" w:rsidRDefault="001A2844" w:rsidP="00EC13E4">
            <w:pPr>
              <w:spacing w:line="240" w:lineRule="auto"/>
              <w:contextualSpacing/>
              <w:jc w:val="both"/>
              <w:rPr>
                <w:sz w:val="16"/>
                <w:szCs w:val="16"/>
              </w:rPr>
            </w:pPr>
          </w:p>
        </w:tc>
        <w:tc>
          <w:tcPr>
            <w:tcW w:w="3861" w:type="pct"/>
          </w:tcPr>
          <w:p w14:paraId="14BA92BC" w14:textId="77777777" w:rsidR="001A2844" w:rsidRPr="00BD2B03" w:rsidRDefault="001A2844" w:rsidP="00EC13E4">
            <w:pPr>
              <w:spacing w:line="240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1A2844" w:rsidRPr="00292D97" w14:paraId="0544306B" w14:textId="77777777" w:rsidTr="00EC13E4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9" w:type="pct"/>
          </w:tcPr>
          <w:p w14:paraId="7D7DD5ED" w14:textId="6155BC2B" w:rsidR="001A2844" w:rsidRDefault="001A2844" w:rsidP="00EC13E4">
            <w:pPr>
              <w:spacing w:line="240" w:lineRule="auto"/>
              <w:contextualSpacing/>
              <w:jc w:val="both"/>
              <w:rPr>
                <w:sz w:val="16"/>
                <w:szCs w:val="16"/>
              </w:rPr>
            </w:pPr>
          </w:p>
        </w:tc>
        <w:tc>
          <w:tcPr>
            <w:tcW w:w="3861" w:type="pct"/>
          </w:tcPr>
          <w:p w14:paraId="5F84D09E" w14:textId="77777777" w:rsidR="001A2844" w:rsidRPr="00BD2B03" w:rsidRDefault="001A2844" w:rsidP="00EC13E4">
            <w:pPr>
              <w:spacing w:line="240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1A2844" w:rsidRPr="00292D97" w14:paraId="7A199BEB" w14:textId="77777777" w:rsidTr="00EC1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9" w:type="pct"/>
          </w:tcPr>
          <w:p w14:paraId="24022561" w14:textId="31209570" w:rsidR="001A2844" w:rsidRDefault="001A2844" w:rsidP="00EC13E4">
            <w:pPr>
              <w:spacing w:line="240" w:lineRule="auto"/>
              <w:contextualSpacing/>
              <w:jc w:val="both"/>
              <w:rPr>
                <w:sz w:val="16"/>
                <w:szCs w:val="16"/>
              </w:rPr>
            </w:pPr>
          </w:p>
        </w:tc>
        <w:tc>
          <w:tcPr>
            <w:tcW w:w="3861" w:type="pct"/>
          </w:tcPr>
          <w:p w14:paraId="0160D009" w14:textId="77777777" w:rsidR="001A2844" w:rsidRPr="00BD2B03" w:rsidRDefault="001A2844" w:rsidP="00EC13E4">
            <w:pPr>
              <w:spacing w:line="240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1A2844" w:rsidRPr="00292D97" w14:paraId="3E059D0E" w14:textId="77777777" w:rsidTr="00EC13E4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9" w:type="pct"/>
          </w:tcPr>
          <w:p w14:paraId="437F7E7C" w14:textId="4A11BF08" w:rsidR="001A2844" w:rsidRDefault="001A2844" w:rsidP="00EC13E4">
            <w:pPr>
              <w:spacing w:line="240" w:lineRule="auto"/>
              <w:contextualSpacing/>
              <w:jc w:val="both"/>
              <w:rPr>
                <w:sz w:val="16"/>
                <w:szCs w:val="16"/>
              </w:rPr>
            </w:pPr>
          </w:p>
        </w:tc>
        <w:tc>
          <w:tcPr>
            <w:tcW w:w="3861" w:type="pct"/>
          </w:tcPr>
          <w:p w14:paraId="0D2420A9" w14:textId="77777777" w:rsidR="001A2844" w:rsidRPr="00BD2B03" w:rsidRDefault="001A2844" w:rsidP="00EC13E4">
            <w:pPr>
              <w:spacing w:line="240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</w:tbl>
    <w:p w14:paraId="4C373379" w14:textId="7866FB9F" w:rsidR="003560EE" w:rsidRPr="00BC2529" w:rsidRDefault="001A2844">
      <w:pPr>
        <w:spacing w:before="0" w:after="0" w:line="240" w:lineRule="auto"/>
        <w:rPr>
          <w:color w:val="4F81BD" w:themeColor="accent1"/>
          <w:sz w:val="18"/>
          <w:szCs w:val="18"/>
        </w:rPr>
      </w:pPr>
      <w:r w:rsidRPr="00BC2529">
        <w:rPr>
          <w:b/>
          <w:color w:val="4F81BD" w:themeColor="accent1"/>
          <w:sz w:val="18"/>
          <w:szCs w:val="18"/>
        </w:rPr>
        <w:t>Table 3: Abbreviations and Special Terms</w:t>
      </w:r>
    </w:p>
    <w:p w14:paraId="2B9DC787" w14:textId="3461E299" w:rsidR="00A01062" w:rsidRPr="00292D97" w:rsidRDefault="00A01062">
      <w:pPr>
        <w:spacing w:before="0" w:after="0" w:line="240" w:lineRule="auto"/>
        <w:rPr>
          <w:b/>
          <w:bCs/>
          <w:kern w:val="28"/>
          <w:sz w:val="24"/>
          <w:szCs w:val="28"/>
        </w:rPr>
      </w:pPr>
      <w:r w:rsidRPr="00292D97">
        <w:br w:type="page"/>
      </w:r>
    </w:p>
    <w:p w14:paraId="10E08AD5" w14:textId="42C4B7E5" w:rsidR="0019254D" w:rsidRPr="00292D97" w:rsidRDefault="00EC13E4" w:rsidP="00A32B00">
      <w:pPr>
        <w:pStyle w:val="Heading1"/>
      </w:pPr>
      <w:bookmarkStart w:id="12" w:name="_Toc491852226"/>
      <w:bookmarkStart w:id="13" w:name="_Toc491853184"/>
      <w:bookmarkStart w:id="14" w:name="_Toc528158968"/>
      <w:bookmarkEnd w:id="9"/>
      <w:r>
        <w:lastRenderedPageBreak/>
        <w:t>Over</w:t>
      </w:r>
      <w:r w:rsidR="007416AC">
        <w:t>all D</w:t>
      </w:r>
      <w:r w:rsidR="00BB54E4">
        <w:t>escription</w:t>
      </w:r>
      <w:bookmarkEnd w:id="12"/>
      <w:bookmarkEnd w:id="13"/>
      <w:bookmarkEnd w:id="14"/>
    </w:p>
    <w:p w14:paraId="04C92224" w14:textId="4831E71C" w:rsidR="00A32870" w:rsidRDefault="008043E6" w:rsidP="00331D09">
      <w:pPr>
        <w:pStyle w:val="Heading2"/>
      </w:pPr>
      <w:bookmarkStart w:id="15" w:name="_Toc528158969"/>
      <w:r>
        <w:t>Purpose</w:t>
      </w:r>
      <w:r w:rsidR="00277070">
        <w:t xml:space="preserve"> description</w:t>
      </w:r>
      <w:bookmarkEnd w:id="15"/>
      <w:r w:rsidR="00277070">
        <w:t xml:space="preserve"> </w:t>
      </w:r>
    </w:p>
    <w:p w14:paraId="3D7BFDFB" w14:textId="77777777" w:rsidR="006C35C3" w:rsidRPr="006C35C3" w:rsidRDefault="006C35C3" w:rsidP="006C35C3"/>
    <w:p w14:paraId="032A133F" w14:textId="6C47435E" w:rsidR="0082649D" w:rsidRDefault="00277070" w:rsidP="00A32870">
      <w:r>
        <w:t xml:space="preserve">This document will allow the stake holders to get hold </w:t>
      </w:r>
      <w:r w:rsidR="005D6801">
        <w:t xml:space="preserve">of </w:t>
      </w:r>
      <w:r>
        <w:t xml:space="preserve">the idea </w:t>
      </w:r>
      <w:r w:rsidR="005D6801">
        <w:t>to creat</w:t>
      </w:r>
      <w:r w:rsidR="008043E6">
        <w:t>e</w:t>
      </w:r>
      <w:r>
        <w:t xml:space="preserve"> an </w:t>
      </w:r>
      <w:r w:rsidR="00F71DCE">
        <w:t xml:space="preserve">graphical database </w:t>
      </w:r>
      <w:r>
        <w:t xml:space="preserve">which caters </w:t>
      </w:r>
      <w:r w:rsidR="00F71DCE">
        <w:t>movie store csv</w:t>
      </w:r>
      <w:r>
        <w:t xml:space="preserve"> data </w:t>
      </w:r>
      <w:r w:rsidR="00F71DCE">
        <w:t>in graph database along with the relationship created between the nodes.</w:t>
      </w:r>
    </w:p>
    <w:p w14:paraId="02ABCFE0" w14:textId="6E19BDCB" w:rsidR="00277070" w:rsidRDefault="008043E6" w:rsidP="00A32870">
      <w:r>
        <w:t xml:space="preserve">Purpose is to explain the complete end to end Data architecture along with the technology platforms used in </w:t>
      </w:r>
      <w:r w:rsidR="00B04A95">
        <w:t xml:space="preserve">the implementation. </w:t>
      </w:r>
    </w:p>
    <w:p w14:paraId="7B9FF26A" w14:textId="77777777" w:rsidR="00277070" w:rsidRDefault="00277070" w:rsidP="00A32870"/>
    <w:p w14:paraId="2993DAF0" w14:textId="67126823" w:rsidR="00223AC0" w:rsidRDefault="006C35C3" w:rsidP="00223AC0">
      <w:pPr>
        <w:pStyle w:val="Heading2"/>
      </w:pPr>
      <w:bookmarkStart w:id="16" w:name="_Toc475121050"/>
      <w:bookmarkStart w:id="17" w:name="_Toc475121056"/>
      <w:bookmarkStart w:id="18" w:name="_Toc475121057"/>
      <w:bookmarkStart w:id="19" w:name="_Toc475121058"/>
      <w:bookmarkStart w:id="20" w:name="_Toc475121059"/>
      <w:bookmarkStart w:id="21" w:name="_Toc497302435"/>
      <w:bookmarkStart w:id="22" w:name="_Toc497302436"/>
      <w:bookmarkStart w:id="23" w:name="_Toc497302437"/>
      <w:bookmarkStart w:id="24" w:name="_Toc497302438"/>
      <w:bookmarkStart w:id="25" w:name="_Toc491852228"/>
      <w:bookmarkStart w:id="26" w:name="_Toc491853186"/>
      <w:bookmarkStart w:id="27" w:name="_Toc528158970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r>
        <w:t>Use-Case</w:t>
      </w:r>
      <w:r w:rsidR="00223AC0">
        <w:t xml:space="preserve"> Description</w:t>
      </w:r>
      <w:r w:rsidR="007416AC">
        <w:t xml:space="preserve"> of the Application</w:t>
      </w:r>
      <w:bookmarkEnd w:id="27"/>
    </w:p>
    <w:p w14:paraId="0B582D11" w14:textId="46B62515" w:rsidR="006C35C3" w:rsidRDefault="006C35C3" w:rsidP="00705046"/>
    <w:p w14:paraId="72EBF9AC" w14:textId="2B1AD181" w:rsidR="0082649D" w:rsidRPr="0082649D" w:rsidRDefault="006C35C3" w:rsidP="00705046">
      <w:pPr>
        <w:rPr>
          <w:b/>
        </w:rPr>
      </w:pPr>
      <w:r>
        <w:t xml:space="preserve">This model will explain </w:t>
      </w:r>
      <w:r w:rsidR="00C00419">
        <w:t xml:space="preserve">creation of data pipeline created for </w:t>
      </w:r>
      <w:r w:rsidR="002F0FCA">
        <w:t>movie store csv data into graph database i.e., Neo4j</w:t>
      </w:r>
      <w:r>
        <w:t>.</w:t>
      </w:r>
      <w:r w:rsidR="002F0FCA">
        <w:t xml:space="preserve"> Model will be created out of the </w:t>
      </w:r>
      <w:r w:rsidR="00C00419">
        <w:t>understandings based on csv data provided.</w:t>
      </w:r>
    </w:p>
    <w:p w14:paraId="41685EEA" w14:textId="5E502F35" w:rsidR="0082649D" w:rsidRDefault="00C00419" w:rsidP="00705046">
      <w:pPr>
        <w:rPr>
          <w:b/>
        </w:rPr>
      </w:pPr>
      <w:r>
        <w:rPr>
          <w:b/>
        </w:rPr>
        <w:t xml:space="preserve">Architecture </w:t>
      </w:r>
      <w:r w:rsidR="0082649D" w:rsidRPr="0082649D">
        <w:rPr>
          <w:b/>
        </w:rPr>
        <w:t>Assumptions:</w:t>
      </w:r>
    </w:p>
    <w:p w14:paraId="43165ADA" w14:textId="2227C8FE" w:rsidR="0082649D" w:rsidRDefault="00C00419" w:rsidP="0082649D">
      <w:pPr>
        <w:pStyle w:val="ListParagraph"/>
        <w:numPr>
          <w:ilvl w:val="0"/>
          <w:numId w:val="32"/>
        </w:numPr>
      </w:pPr>
      <w:r>
        <w:t>Ingest data once only</w:t>
      </w:r>
    </w:p>
    <w:p w14:paraId="135E5592" w14:textId="5F842EAF" w:rsidR="0082649D" w:rsidRDefault="00C00419" w:rsidP="0082649D">
      <w:pPr>
        <w:pStyle w:val="ListParagraph"/>
        <w:numPr>
          <w:ilvl w:val="0"/>
          <w:numId w:val="32"/>
        </w:numPr>
      </w:pPr>
      <w:r>
        <w:t>Graph Database selection based on popularity and share of market of Neo4j</w:t>
      </w:r>
    </w:p>
    <w:p w14:paraId="19780CF3" w14:textId="77777777" w:rsidR="003327A6" w:rsidRPr="0082649D" w:rsidRDefault="003327A6" w:rsidP="003327A6"/>
    <w:p w14:paraId="722167AA" w14:textId="57CB1973" w:rsidR="0082649D" w:rsidRDefault="00885B0C" w:rsidP="00705046">
      <w:pPr>
        <w:rPr>
          <w:b/>
        </w:rPr>
      </w:pPr>
      <w:r>
        <w:rPr>
          <w:b/>
        </w:rPr>
        <w:t xml:space="preserve">Major </w:t>
      </w:r>
      <w:r w:rsidR="0082649D" w:rsidRPr="0082649D">
        <w:rPr>
          <w:b/>
        </w:rPr>
        <w:t xml:space="preserve">Key points / Requirements </w:t>
      </w:r>
    </w:p>
    <w:p w14:paraId="259C2419" w14:textId="22F5127C" w:rsidR="003327A6" w:rsidRDefault="003327A6" w:rsidP="003327A6">
      <w:pPr>
        <w:pStyle w:val="ListParagraph"/>
        <w:numPr>
          <w:ilvl w:val="0"/>
          <w:numId w:val="32"/>
        </w:numPr>
      </w:pPr>
      <w:r w:rsidRPr="003327A6">
        <w:t xml:space="preserve">Creating </w:t>
      </w:r>
      <w:r>
        <w:t xml:space="preserve">data </w:t>
      </w:r>
      <w:r w:rsidR="00C00419">
        <w:t>pipeline</w:t>
      </w:r>
      <w:r>
        <w:t xml:space="preserve"> </w:t>
      </w:r>
      <w:r w:rsidRPr="003327A6">
        <w:t xml:space="preserve">between </w:t>
      </w:r>
      <w:r w:rsidR="00C00419">
        <w:t xml:space="preserve">csv’s and the graph database </w:t>
      </w:r>
    </w:p>
    <w:p w14:paraId="4F0A6D46" w14:textId="4D202EAD" w:rsidR="003327A6" w:rsidRDefault="00C00419" w:rsidP="003327A6">
      <w:pPr>
        <w:pStyle w:val="ListParagraph"/>
        <w:numPr>
          <w:ilvl w:val="1"/>
          <w:numId w:val="32"/>
        </w:numPr>
      </w:pPr>
      <w:r>
        <w:t xml:space="preserve">Cypher language used </w:t>
      </w:r>
    </w:p>
    <w:p w14:paraId="66AB768A" w14:textId="1B3C4A2F" w:rsidR="00C00419" w:rsidRDefault="00C00419" w:rsidP="003327A6">
      <w:pPr>
        <w:pStyle w:val="ListParagraph"/>
        <w:numPr>
          <w:ilvl w:val="1"/>
          <w:numId w:val="32"/>
        </w:numPr>
      </w:pPr>
      <w:r>
        <w:t>Nodes and properties are created</w:t>
      </w:r>
    </w:p>
    <w:p w14:paraId="72F6AE09" w14:textId="04B6ADBD" w:rsidR="00AA7EDC" w:rsidRDefault="00AA7EDC" w:rsidP="003327A6">
      <w:pPr>
        <w:pStyle w:val="ListParagraph"/>
        <w:numPr>
          <w:ilvl w:val="1"/>
          <w:numId w:val="32"/>
        </w:numPr>
      </w:pPr>
      <w:r>
        <w:t>Relationships between the nodes</w:t>
      </w:r>
    </w:p>
    <w:p w14:paraId="21E5AC0F" w14:textId="6F33EFFE" w:rsidR="00866A06" w:rsidRDefault="00866A06" w:rsidP="00866A06">
      <w:pPr>
        <w:pStyle w:val="ListParagraph"/>
        <w:ind w:left="1080"/>
      </w:pPr>
    </w:p>
    <w:p w14:paraId="368AD64A" w14:textId="47F84330" w:rsidR="00AA7EDC" w:rsidRDefault="00AA7EDC" w:rsidP="00866A06">
      <w:pPr>
        <w:pStyle w:val="ListParagraph"/>
        <w:ind w:left="1080"/>
      </w:pPr>
    </w:p>
    <w:p w14:paraId="1A365AA3" w14:textId="323FDCA8" w:rsidR="00AA7EDC" w:rsidRDefault="00AA7EDC" w:rsidP="00866A06">
      <w:pPr>
        <w:pStyle w:val="ListParagraph"/>
        <w:ind w:left="1080"/>
      </w:pPr>
    </w:p>
    <w:p w14:paraId="5700F0C5" w14:textId="5A21AA4E" w:rsidR="00AA7EDC" w:rsidRDefault="00AA7EDC" w:rsidP="00866A06">
      <w:pPr>
        <w:pStyle w:val="ListParagraph"/>
        <w:ind w:left="1080"/>
      </w:pPr>
    </w:p>
    <w:p w14:paraId="588F4C06" w14:textId="0C646C48" w:rsidR="00AA7EDC" w:rsidRDefault="00AA7EDC" w:rsidP="00866A06">
      <w:pPr>
        <w:pStyle w:val="ListParagraph"/>
        <w:ind w:left="1080"/>
      </w:pPr>
    </w:p>
    <w:p w14:paraId="039AC16E" w14:textId="62FB4012" w:rsidR="00AA7EDC" w:rsidRDefault="00AA7EDC" w:rsidP="00866A06">
      <w:pPr>
        <w:pStyle w:val="ListParagraph"/>
        <w:ind w:left="1080"/>
      </w:pPr>
    </w:p>
    <w:p w14:paraId="5BD5EBB2" w14:textId="38C000DA" w:rsidR="00AA7EDC" w:rsidRDefault="00AA7EDC" w:rsidP="00866A06">
      <w:pPr>
        <w:pStyle w:val="ListParagraph"/>
        <w:ind w:left="1080"/>
      </w:pPr>
    </w:p>
    <w:p w14:paraId="38ED8855" w14:textId="0B93F641" w:rsidR="00AA7EDC" w:rsidRDefault="00AA7EDC" w:rsidP="00866A06">
      <w:pPr>
        <w:pStyle w:val="ListParagraph"/>
        <w:ind w:left="1080"/>
      </w:pPr>
    </w:p>
    <w:p w14:paraId="465AD921" w14:textId="2648A5B3" w:rsidR="00AA7EDC" w:rsidRDefault="00AA7EDC" w:rsidP="00866A06">
      <w:pPr>
        <w:pStyle w:val="ListParagraph"/>
        <w:ind w:left="1080"/>
      </w:pPr>
    </w:p>
    <w:p w14:paraId="4C098E48" w14:textId="77777777" w:rsidR="00AA7EDC" w:rsidRDefault="00AA7EDC" w:rsidP="00866A06">
      <w:pPr>
        <w:pStyle w:val="ListParagraph"/>
        <w:ind w:left="1080"/>
      </w:pPr>
    </w:p>
    <w:p w14:paraId="3A1AA61F" w14:textId="49173BC2" w:rsidR="00294199" w:rsidRDefault="00FE7E15" w:rsidP="00294199">
      <w:pPr>
        <w:pStyle w:val="Heading1"/>
      </w:pPr>
      <w:bookmarkStart w:id="28" w:name="_Toc497302441"/>
      <w:bookmarkStart w:id="29" w:name="_Toc497302442"/>
      <w:bookmarkStart w:id="30" w:name="_Toc497302443"/>
      <w:bookmarkStart w:id="31" w:name="_Toc497302444"/>
      <w:bookmarkStart w:id="32" w:name="_Toc497302445"/>
      <w:bookmarkStart w:id="33" w:name="_Toc497302446"/>
      <w:bookmarkStart w:id="34" w:name="_Toc497302447"/>
      <w:bookmarkStart w:id="35" w:name="_Toc497302481"/>
      <w:bookmarkStart w:id="36" w:name="_Toc497302482"/>
      <w:bookmarkStart w:id="37" w:name="_Toc497302498"/>
      <w:bookmarkStart w:id="38" w:name="_Toc497302499"/>
      <w:bookmarkStart w:id="39" w:name="_Toc497302515"/>
      <w:bookmarkStart w:id="40" w:name="_Toc497302516"/>
      <w:bookmarkStart w:id="41" w:name="_Toc497302517"/>
      <w:bookmarkStart w:id="42" w:name="_Toc497302518"/>
      <w:bookmarkStart w:id="43" w:name="_Toc497302519"/>
      <w:bookmarkStart w:id="44" w:name="_Toc497302520"/>
      <w:bookmarkStart w:id="45" w:name="_Toc497302521"/>
      <w:bookmarkStart w:id="46" w:name="_Toc497302542"/>
      <w:bookmarkStart w:id="47" w:name="_Toc497302543"/>
      <w:bookmarkStart w:id="48" w:name="_Toc497302544"/>
      <w:bookmarkStart w:id="49" w:name="_Toc497302545"/>
      <w:bookmarkStart w:id="50" w:name="_Toc497302546"/>
      <w:bookmarkStart w:id="51" w:name="_Toc497302547"/>
      <w:bookmarkStart w:id="52" w:name="_Toc497302548"/>
      <w:bookmarkStart w:id="53" w:name="_Toc497302549"/>
      <w:bookmarkStart w:id="54" w:name="_Toc497302550"/>
      <w:bookmarkStart w:id="55" w:name="_Toc497302551"/>
      <w:bookmarkStart w:id="56" w:name="_Toc497302552"/>
      <w:bookmarkStart w:id="57" w:name="_Toc497302553"/>
      <w:bookmarkStart w:id="58" w:name="_Toc497302554"/>
      <w:bookmarkStart w:id="59" w:name="_Toc497302597"/>
      <w:bookmarkStart w:id="60" w:name="_Toc497302598"/>
      <w:bookmarkStart w:id="61" w:name="_Toc497302599"/>
      <w:bookmarkStart w:id="62" w:name="_Toc497302600"/>
      <w:bookmarkStart w:id="63" w:name="_Toc497302601"/>
      <w:bookmarkStart w:id="64" w:name="_Toc497302602"/>
      <w:bookmarkStart w:id="65" w:name="_Toc497302603"/>
      <w:bookmarkStart w:id="66" w:name="_Toc497302604"/>
      <w:bookmarkStart w:id="67" w:name="_Toc497302605"/>
      <w:bookmarkStart w:id="68" w:name="_Toc497302606"/>
      <w:bookmarkStart w:id="69" w:name="_Toc497302607"/>
      <w:bookmarkStart w:id="70" w:name="_Toc497302608"/>
      <w:bookmarkStart w:id="71" w:name="_Toc497302609"/>
      <w:bookmarkStart w:id="72" w:name="_Toc528158971"/>
      <w:bookmarkEnd w:id="25"/>
      <w:bookmarkEnd w:id="26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r>
        <w:lastRenderedPageBreak/>
        <w:t>Data</w:t>
      </w:r>
      <w:r w:rsidR="00DB0275">
        <w:t xml:space="preserve"> </w:t>
      </w:r>
      <w:r>
        <w:t>Architecture</w:t>
      </w:r>
      <w:bookmarkEnd w:id="72"/>
    </w:p>
    <w:p w14:paraId="22C8ED24" w14:textId="35B27C83" w:rsidR="009B04EB" w:rsidRDefault="00DB0275" w:rsidP="00901BB2">
      <w:r>
        <w:t xml:space="preserve">This module of document highlights the data flow architecture of the propose solution for </w:t>
      </w:r>
      <w:r w:rsidR="00E63DCF">
        <w:t>creating ingestion pipeline of data to graph-db</w:t>
      </w:r>
      <w:r>
        <w:t>.</w:t>
      </w:r>
    </w:p>
    <w:p w14:paraId="16AED918" w14:textId="1B5F88DB" w:rsidR="00DB0275" w:rsidRDefault="00DB0275" w:rsidP="00901BB2"/>
    <w:p w14:paraId="3B11F62D" w14:textId="282F527A" w:rsidR="00E63DCF" w:rsidRDefault="00BA28CD" w:rsidP="00901BB2">
      <w:r>
        <w:rPr>
          <w:noProof/>
        </w:rPr>
        <w:drawing>
          <wp:inline distT="0" distB="0" distL="0" distR="0" wp14:anchorId="7137BB76" wp14:editId="1DC4ED4E">
            <wp:extent cx="5768975" cy="3468054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975" cy="3468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2CC49B" w14:textId="5B7F1D83" w:rsidR="00E63DCF" w:rsidRDefault="00E63DCF" w:rsidP="00901BB2"/>
    <w:p w14:paraId="369C1510" w14:textId="424A2D42" w:rsidR="00E63DCF" w:rsidRDefault="00E63DCF" w:rsidP="00901BB2"/>
    <w:p w14:paraId="40B0B276" w14:textId="505046DC" w:rsidR="00172B50" w:rsidRDefault="00172B50" w:rsidP="00BE0494">
      <w:pPr>
        <w:ind w:left="2880" w:firstLine="720"/>
        <w:rPr>
          <w:noProof/>
        </w:rPr>
      </w:pPr>
      <w:r>
        <w:rPr>
          <w:noProof/>
        </w:rPr>
        <w:t xml:space="preserve">Data Flow Architecture </w:t>
      </w:r>
    </w:p>
    <w:p w14:paraId="4EE57E79" w14:textId="77E40D24" w:rsidR="001B11DB" w:rsidRPr="001B11DB" w:rsidRDefault="00C34767" w:rsidP="0035569C">
      <w:pPr>
        <w:pStyle w:val="Heading2"/>
      </w:pPr>
      <w:bookmarkStart w:id="73" w:name="_Toc491852236"/>
      <w:bookmarkStart w:id="74" w:name="_Toc491853196"/>
      <w:bookmarkStart w:id="75" w:name="_Toc528158972"/>
      <w:r>
        <w:t>Data Sources</w:t>
      </w:r>
      <w:bookmarkStart w:id="76" w:name="_Toc491852237"/>
      <w:bookmarkStart w:id="77" w:name="_Toc491853197"/>
      <w:bookmarkEnd w:id="73"/>
      <w:bookmarkEnd w:id="74"/>
      <w:bookmarkEnd w:id="75"/>
    </w:p>
    <w:p w14:paraId="59692B94" w14:textId="4D9A0C89" w:rsidR="00C34767" w:rsidRDefault="00C34767" w:rsidP="00A025FE">
      <w:r>
        <w:t xml:space="preserve">This module will discuss about the data layer, which </w:t>
      </w:r>
      <w:r w:rsidR="00980B3D">
        <w:t>is ingested by Cypher language used in Neo4j.</w:t>
      </w:r>
    </w:p>
    <w:p w14:paraId="29DFD0CB" w14:textId="3B50EEC4" w:rsidR="00980B3D" w:rsidRDefault="00980B3D" w:rsidP="00A025FE">
      <w:r>
        <w:t xml:space="preserve">Following are the identified </w:t>
      </w:r>
      <w:r w:rsidR="00313D05">
        <w:t>nodes,</w:t>
      </w:r>
      <w:r>
        <w:t xml:space="preserve"> properties and relationships.</w:t>
      </w:r>
    </w:p>
    <w:p w14:paraId="0647AAB9" w14:textId="77777777" w:rsidR="00980B3D" w:rsidRDefault="00980B3D" w:rsidP="00626C62">
      <w:r>
        <w:t>In the case of this paper, the database of a online movie store will be designed. Here are the nodes, the relationships that will be created with their properties.</w:t>
      </w:r>
    </w:p>
    <w:p w14:paraId="27A18A5B" w14:textId="77777777" w:rsidR="00980B3D" w:rsidRPr="00980B3D" w:rsidRDefault="00980B3D" w:rsidP="00626C62">
      <w:pPr>
        <w:rPr>
          <w:b/>
        </w:rPr>
      </w:pPr>
      <w:r w:rsidRPr="00980B3D">
        <w:rPr>
          <w:b/>
        </w:rPr>
        <w:t xml:space="preserve">Nodes </w:t>
      </w:r>
    </w:p>
    <w:p w14:paraId="38C850E9" w14:textId="77777777" w:rsidR="00980B3D" w:rsidRDefault="00980B3D" w:rsidP="00626C62">
      <w:r>
        <w:t xml:space="preserve">The nodes of the graph database will represent entities: </w:t>
      </w:r>
    </w:p>
    <w:p w14:paraId="3761D354" w14:textId="52E58F9D" w:rsidR="00980B3D" w:rsidRDefault="00980B3D" w:rsidP="00980B3D">
      <w:pPr>
        <w:pStyle w:val="ListParagraph"/>
        <w:numPr>
          <w:ilvl w:val="0"/>
          <w:numId w:val="33"/>
        </w:numPr>
      </w:pPr>
      <w:r>
        <w:t xml:space="preserve">Movies </w:t>
      </w:r>
    </w:p>
    <w:p w14:paraId="59EFE25A" w14:textId="5DB915EE" w:rsidR="00980B3D" w:rsidRDefault="00980B3D" w:rsidP="00980B3D">
      <w:pPr>
        <w:pStyle w:val="ListParagraph"/>
        <w:numPr>
          <w:ilvl w:val="0"/>
          <w:numId w:val="33"/>
        </w:numPr>
      </w:pPr>
      <w:r>
        <w:t xml:space="preserve">Gtags </w:t>
      </w:r>
    </w:p>
    <w:p w14:paraId="3449AB2E" w14:textId="35054565" w:rsidR="00980B3D" w:rsidRDefault="00980B3D" w:rsidP="00980B3D">
      <w:pPr>
        <w:pStyle w:val="ListParagraph"/>
        <w:numPr>
          <w:ilvl w:val="0"/>
          <w:numId w:val="33"/>
        </w:numPr>
      </w:pPr>
      <w:r>
        <w:t>Score</w:t>
      </w:r>
    </w:p>
    <w:p w14:paraId="5F5729E4" w14:textId="02D9275A" w:rsidR="00980B3D" w:rsidRDefault="00980B3D" w:rsidP="00980B3D">
      <w:pPr>
        <w:pStyle w:val="ListParagraph"/>
        <w:numPr>
          <w:ilvl w:val="0"/>
          <w:numId w:val="33"/>
        </w:numPr>
      </w:pPr>
      <w:r>
        <w:t>Ratings</w:t>
      </w:r>
    </w:p>
    <w:p w14:paraId="5FC7522E" w14:textId="40E5B408" w:rsidR="00980B3D" w:rsidRDefault="00980B3D" w:rsidP="00980B3D">
      <w:pPr>
        <w:pStyle w:val="ListParagraph"/>
        <w:numPr>
          <w:ilvl w:val="0"/>
          <w:numId w:val="33"/>
        </w:numPr>
      </w:pPr>
      <w:r>
        <w:t>Tags</w:t>
      </w:r>
    </w:p>
    <w:p w14:paraId="4738722B" w14:textId="1698EDB6" w:rsidR="00313D05" w:rsidRDefault="00313D05" w:rsidP="00980B3D">
      <w:pPr>
        <w:pStyle w:val="ListParagraph"/>
        <w:numPr>
          <w:ilvl w:val="0"/>
          <w:numId w:val="33"/>
        </w:numPr>
      </w:pPr>
      <w:r>
        <w:t>Links</w:t>
      </w:r>
    </w:p>
    <w:p w14:paraId="3F3A2BC2" w14:textId="12006ABA" w:rsidR="00980B3D" w:rsidRPr="00980B3D" w:rsidRDefault="00980B3D" w:rsidP="00980B3D">
      <w:pPr>
        <w:rPr>
          <w:b/>
        </w:rPr>
      </w:pPr>
      <w:r>
        <w:rPr>
          <w:b/>
        </w:rPr>
        <w:lastRenderedPageBreak/>
        <w:t>Properties of Nodes</w:t>
      </w:r>
    </w:p>
    <w:p w14:paraId="35AD828D" w14:textId="77777777" w:rsidR="00980B3D" w:rsidRDefault="00980B3D" w:rsidP="00980B3D">
      <w:r>
        <w:t xml:space="preserve">The nodes of the graph database will represent entities: </w:t>
      </w:r>
    </w:p>
    <w:p w14:paraId="5C76233A" w14:textId="4F693827" w:rsidR="00980B3D" w:rsidRDefault="00980B3D" w:rsidP="00980B3D">
      <w:pPr>
        <w:pStyle w:val="ListParagraph"/>
        <w:numPr>
          <w:ilvl w:val="0"/>
          <w:numId w:val="33"/>
        </w:numPr>
      </w:pPr>
      <w:r>
        <w:t xml:space="preserve">Movies  - </w:t>
      </w:r>
      <w:r w:rsidRPr="00980B3D">
        <w:t>movieId,title,genres</w:t>
      </w:r>
    </w:p>
    <w:p w14:paraId="3B325744" w14:textId="3482C327" w:rsidR="00980B3D" w:rsidRDefault="00980B3D" w:rsidP="00313D05">
      <w:pPr>
        <w:pStyle w:val="ListParagraph"/>
        <w:numPr>
          <w:ilvl w:val="0"/>
          <w:numId w:val="33"/>
        </w:numPr>
      </w:pPr>
      <w:r>
        <w:t xml:space="preserve">Gtags </w:t>
      </w:r>
      <w:r w:rsidR="00313D05">
        <w:t xml:space="preserve">- </w:t>
      </w:r>
      <w:r w:rsidR="00313D05" w:rsidRPr="00313D05">
        <w:t>tag id , tag</w:t>
      </w:r>
    </w:p>
    <w:p w14:paraId="154A9476" w14:textId="00A0B45E" w:rsidR="00980B3D" w:rsidRDefault="00980B3D" w:rsidP="00313D05">
      <w:pPr>
        <w:pStyle w:val="ListParagraph"/>
        <w:numPr>
          <w:ilvl w:val="0"/>
          <w:numId w:val="33"/>
        </w:numPr>
      </w:pPr>
      <w:r>
        <w:t>Score</w:t>
      </w:r>
      <w:r w:rsidR="00313D05">
        <w:t xml:space="preserve"> - movie id ,taq id ,</w:t>
      </w:r>
      <w:r w:rsidR="00313D05" w:rsidRPr="00313D05">
        <w:t>relevence</w:t>
      </w:r>
    </w:p>
    <w:p w14:paraId="692E34A7" w14:textId="71B45D65" w:rsidR="00980B3D" w:rsidRDefault="00980B3D" w:rsidP="00313D05">
      <w:pPr>
        <w:pStyle w:val="ListParagraph"/>
        <w:numPr>
          <w:ilvl w:val="0"/>
          <w:numId w:val="33"/>
        </w:numPr>
      </w:pPr>
      <w:r>
        <w:t>Ratings</w:t>
      </w:r>
      <w:r w:rsidR="00313D05">
        <w:t xml:space="preserve"> - </w:t>
      </w:r>
      <w:r w:rsidR="00313D05" w:rsidRPr="00313D05">
        <w:t>userId,movieId,rating,timestamp</w:t>
      </w:r>
    </w:p>
    <w:p w14:paraId="2CA6D6F1" w14:textId="03E40A48" w:rsidR="00980B3D" w:rsidRDefault="00980B3D" w:rsidP="00313D05">
      <w:pPr>
        <w:pStyle w:val="ListParagraph"/>
        <w:numPr>
          <w:ilvl w:val="0"/>
          <w:numId w:val="33"/>
        </w:numPr>
      </w:pPr>
      <w:r>
        <w:t>Tags</w:t>
      </w:r>
      <w:r w:rsidR="00313D05">
        <w:t xml:space="preserve"> - </w:t>
      </w:r>
      <w:r w:rsidR="00313D05" w:rsidRPr="00313D05">
        <w:t>userId,movieId,tag,timestamp</w:t>
      </w:r>
    </w:p>
    <w:p w14:paraId="5E6B113F" w14:textId="7547491A" w:rsidR="00313D05" w:rsidRDefault="00313D05" w:rsidP="00313D05">
      <w:pPr>
        <w:pStyle w:val="ListParagraph"/>
        <w:numPr>
          <w:ilvl w:val="0"/>
          <w:numId w:val="33"/>
        </w:numPr>
      </w:pPr>
      <w:r>
        <w:t xml:space="preserve">Links - </w:t>
      </w:r>
      <w:r w:rsidRPr="00313D05">
        <w:t>movie id, imbd id , tmid</w:t>
      </w:r>
    </w:p>
    <w:p w14:paraId="36E931DE" w14:textId="523B8B0B" w:rsidR="00313D05" w:rsidRPr="00980B3D" w:rsidRDefault="00313D05" w:rsidP="00313D05">
      <w:pPr>
        <w:rPr>
          <w:b/>
        </w:rPr>
      </w:pPr>
      <w:r>
        <w:rPr>
          <w:b/>
        </w:rPr>
        <w:t>Major Relationships of Nodes</w:t>
      </w:r>
    </w:p>
    <w:p w14:paraId="2B2AD8E8" w14:textId="77777777" w:rsidR="00313D05" w:rsidRDefault="00313D05" w:rsidP="00313D05">
      <w:r>
        <w:t xml:space="preserve">The nodes of the graph database will represent entities: </w:t>
      </w:r>
    </w:p>
    <w:p w14:paraId="25D00C28" w14:textId="6E262D80" w:rsidR="00313D05" w:rsidRDefault="00313D05" w:rsidP="00313D05">
      <w:pPr>
        <w:pStyle w:val="ListParagraph"/>
        <w:numPr>
          <w:ilvl w:val="0"/>
          <w:numId w:val="33"/>
        </w:numPr>
      </w:pPr>
      <w:r>
        <w:t>Movies - [Links] - Links</w:t>
      </w:r>
    </w:p>
    <w:p w14:paraId="396F2622" w14:textId="68423739" w:rsidR="00313D05" w:rsidRDefault="00313D05" w:rsidP="00313D05">
      <w:pPr>
        <w:pStyle w:val="ListParagraph"/>
        <w:numPr>
          <w:ilvl w:val="0"/>
          <w:numId w:val="33"/>
        </w:numPr>
      </w:pPr>
      <w:r>
        <w:t>Gtags - [</w:t>
      </w:r>
      <w:r w:rsidRPr="00313D05">
        <w:t>taged_with</w:t>
      </w:r>
      <w:r>
        <w:t>] - Scores</w:t>
      </w:r>
    </w:p>
    <w:p w14:paraId="7816CAC1" w14:textId="563D89BC" w:rsidR="00313D05" w:rsidRDefault="00313D05" w:rsidP="00313D05">
      <w:pPr>
        <w:pStyle w:val="ListParagraph"/>
        <w:numPr>
          <w:ilvl w:val="0"/>
          <w:numId w:val="33"/>
        </w:numPr>
      </w:pPr>
      <w:r>
        <w:t xml:space="preserve">Scores - [Relevance] - Movies </w:t>
      </w:r>
    </w:p>
    <w:p w14:paraId="1D6D373D" w14:textId="619B37CD" w:rsidR="00313D05" w:rsidRDefault="00313D05" w:rsidP="00313D05">
      <w:pPr>
        <w:pStyle w:val="ListParagraph"/>
        <w:numPr>
          <w:ilvl w:val="0"/>
          <w:numId w:val="33"/>
        </w:numPr>
      </w:pPr>
      <w:r>
        <w:t>Ratings - [User_Rated] - Movies</w:t>
      </w:r>
    </w:p>
    <w:p w14:paraId="01ECF302" w14:textId="30143FD1" w:rsidR="00313D05" w:rsidRDefault="00313D05" w:rsidP="00313D05">
      <w:pPr>
        <w:pStyle w:val="ListParagraph"/>
        <w:numPr>
          <w:ilvl w:val="0"/>
          <w:numId w:val="33"/>
        </w:numPr>
      </w:pPr>
      <w:r>
        <w:t>Tags - [User_Tagged] - Movies</w:t>
      </w:r>
    </w:p>
    <w:p w14:paraId="179C9BE5" w14:textId="64BDC5B9" w:rsidR="00626C62" w:rsidRDefault="00626C62" w:rsidP="00626C62">
      <w:pPr>
        <w:rPr>
          <w:b/>
        </w:rPr>
      </w:pPr>
      <w:r w:rsidRPr="00C34767">
        <w:rPr>
          <w:b/>
        </w:rPr>
        <w:t>Technologies:</w:t>
      </w:r>
    </w:p>
    <w:p w14:paraId="6E1567D2" w14:textId="0BF11C10" w:rsidR="00626C62" w:rsidRDefault="00313D05" w:rsidP="00626C62">
      <w:pPr>
        <w:pStyle w:val="ListParagraph"/>
        <w:numPr>
          <w:ilvl w:val="0"/>
          <w:numId w:val="32"/>
        </w:numPr>
      </w:pPr>
      <w:r>
        <w:t>Neo4j Desktop version</w:t>
      </w:r>
      <w:r w:rsidR="00626C62">
        <w:t xml:space="preserve"> </w:t>
      </w:r>
    </w:p>
    <w:p w14:paraId="463CE181" w14:textId="60D87B4A" w:rsidR="00626C62" w:rsidRDefault="00313D05" w:rsidP="00626C62">
      <w:pPr>
        <w:pStyle w:val="ListParagraph"/>
        <w:numPr>
          <w:ilvl w:val="0"/>
          <w:numId w:val="32"/>
        </w:numPr>
      </w:pPr>
      <w:r>
        <w:t>Cypher Language</w:t>
      </w:r>
    </w:p>
    <w:p w14:paraId="586D9272" w14:textId="77777777" w:rsidR="00384C71" w:rsidRDefault="00384C71" w:rsidP="00384C71"/>
    <w:p w14:paraId="2EA6ADC4" w14:textId="22F9197B" w:rsidR="00384C71" w:rsidRDefault="00384C71" w:rsidP="00384C71"/>
    <w:p w14:paraId="49533CA1" w14:textId="6C8EA58A" w:rsidR="00314F1C" w:rsidRPr="0076183F" w:rsidRDefault="00314F1C" w:rsidP="00384C71">
      <w:pPr>
        <w:rPr>
          <w:b/>
        </w:rPr>
      </w:pPr>
      <w:r w:rsidRPr="0076183F">
        <w:rPr>
          <w:b/>
        </w:rPr>
        <w:t>Example Queries:</w:t>
      </w:r>
    </w:p>
    <w:p w14:paraId="520DDF4E" w14:textId="77777777" w:rsidR="0076183F" w:rsidRDefault="00314F1C" w:rsidP="00384C71">
      <w:r>
        <w:t xml:space="preserve">Query example for creating a Movie node: </w:t>
      </w:r>
    </w:p>
    <w:p w14:paraId="261FE512" w14:textId="34840147" w:rsidR="0076183F" w:rsidRDefault="00314F1C" w:rsidP="00384C71">
      <w:r>
        <w:t>MERGE (:Movie</w:t>
      </w:r>
      <w:r w:rsidR="00FE6E42">
        <w:t>s</w:t>
      </w:r>
      <w:r>
        <w:t xml:space="preserve"> {</w:t>
      </w:r>
      <w:r w:rsidR="00D96C59">
        <w:t>movieId: 9</w:t>
      </w:r>
      <w:r>
        <w:t xml:space="preserve">, </w:t>
      </w:r>
      <w:r w:rsidR="00FE6E42">
        <w:t>title:'</w:t>
      </w:r>
      <w:r w:rsidR="00FE6E42" w:rsidRPr="00FE6E42">
        <w:t>Sudden Death (1995)</w:t>
      </w:r>
      <w:r>
        <w:t xml:space="preserve">', </w:t>
      </w:r>
      <w:r w:rsidR="00FE6E42" w:rsidRPr="00FE6E42">
        <w:t>genres</w:t>
      </w:r>
      <w:r w:rsidR="00FE6E42">
        <w:t>:'</w:t>
      </w:r>
      <w:r w:rsidR="00FE6E42" w:rsidRPr="00FE6E42">
        <w:t>Action</w:t>
      </w:r>
      <w:r>
        <w:t xml:space="preserve">'}) </w:t>
      </w:r>
    </w:p>
    <w:p w14:paraId="0F9D3DDA" w14:textId="77777777" w:rsidR="0076183F" w:rsidRDefault="00314F1C" w:rsidP="00384C71">
      <w:r>
        <w:t xml:space="preserve">Query example for creating a User node: </w:t>
      </w:r>
    </w:p>
    <w:p w14:paraId="12BA5BA9" w14:textId="16D460E4" w:rsidR="0076183F" w:rsidRDefault="00FE6E42" w:rsidP="00384C71">
      <w:r>
        <w:t>MERGE (:Ratings</w:t>
      </w:r>
      <w:r w:rsidR="00314F1C">
        <w:t xml:space="preserve"> {</w:t>
      </w:r>
      <w:r w:rsidRPr="00FE6E42">
        <w:t xml:space="preserve"> </w:t>
      </w:r>
      <w:r>
        <w:t>movieId: '9’</w:t>
      </w:r>
      <w:r w:rsidR="00314F1C">
        <w:t xml:space="preserve">}) </w:t>
      </w:r>
    </w:p>
    <w:p w14:paraId="3CE107D0" w14:textId="77777777" w:rsidR="0076183F" w:rsidRDefault="00314F1C" w:rsidP="00384C71">
      <w:r>
        <w:t xml:space="preserve">Query example for creating a Relationship between User and Movie nodes: </w:t>
      </w:r>
    </w:p>
    <w:p w14:paraId="49FE6DB8" w14:textId="4FC45DB9" w:rsidR="0076183F" w:rsidRDefault="00314F1C" w:rsidP="00384C71">
      <w:r>
        <w:t>MATCH (u1:</w:t>
      </w:r>
      <w:r w:rsidR="00FE6E42">
        <w:t>Ratings</w:t>
      </w:r>
      <w:r>
        <w:t>),(m1:Movie</w:t>
      </w:r>
      <w:r w:rsidR="00FE6E42">
        <w:t>s</w:t>
      </w:r>
      <w:r>
        <w:t xml:space="preserve">) WHERE </w:t>
      </w:r>
      <w:r w:rsidR="00FE6E42">
        <w:t>m</w:t>
      </w:r>
      <w:r>
        <w:t>1.</w:t>
      </w:r>
      <w:r w:rsidR="00FE6E42">
        <w:t>title</w:t>
      </w:r>
      <w:r>
        <w:t>='</w:t>
      </w:r>
      <w:r w:rsidR="00FE6E42" w:rsidRPr="00FE6E42">
        <w:t xml:space="preserve"> Sudden Death (1995)</w:t>
      </w:r>
      <w:r>
        <w:t xml:space="preserve">' </w:t>
      </w:r>
    </w:p>
    <w:p w14:paraId="77802735" w14:textId="125B0C95" w:rsidR="00314F1C" w:rsidRDefault="00314F1C" w:rsidP="00384C71">
      <w:r>
        <w:t>CREATE (u1)-[:RATED {rate:2}]-&gt;(m1)</w:t>
      </w:r>
      <w:bookmarkEnd w:id="76"/>
      <w:bookmarkEnd w:id="77"/>
    </w:p>
    <w:sectPr w:rsidR="00314F1C" w:rsidSect="003A3F34">
      <w:footerReference w:type="default" r:id="rId18"/>
      <w:headerReference w:type="first" r:id="rId19"/>
      <w:pgSz w:w="11907" w:h="16840" w:code="9"/>
      <w:pgMar w:top="1411" w:right="1411" w:bottom="1411" w:left="1411" w:header="562" w:footer="504" w:gutter="0"/>
      <w:cols w:space="720"/>
      <w:formProt w:val="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9B3A12" w14:textId="77777777" w:rsidR="00F338B9" w:rsidRDefault="00F338B9">
      <w:pPr>
        <w:spacing w:before="0" w:after="0" w:line="240" w:lineRule="auto"/>
      </w:pPr>
      <w:r>
        <w:separator/>
      </w:r>
    </w:p>
    <w:p w14:paraId="680F88CC" w14:textId="77777777" w:rsidR="00F338B9" w:rsidRDefault="00F338B9"/>
  </w:endnote>
  <w:endnote w:type="continuationSeparator" w:id="0">
    <w:p w14:paraId="122D6387" w14:textId="77777777" w:rsidR="00F338B9" w:rsidRDefault="00F338B9">
      <w:pPr>
        <w:spacing w:before="0" w:after="0" w:line="240" w:lineRule="auto"/>
      </w:pPr>
      <w:r>
        <w:continuationSeparator/>
      </w:r>
    </w:p>
    <w:p w14:paraId="724FE118" w14:textId="77777777" w:rsidR="00F338B9" w:rsidRDefault="00F338B9"/>
    <w:p w14:paraId="7D7B589D" w14:textId="77777777" w:rsidR="00F338B9" w:rsidRDefault="00F338B9">
      <w:r w:rsidRPr="00EF5C1D">
        <w:rPr>
          <w:rFonts w:cs="Arial"/>
          <w:b/>
          <w:caps/>
          <w:sz w:val="18"/>
          <w:szCs w:val="18"/>
        </w:rPr>
        <w:t>&lt;</w:t>
      </w:r>
    </w:p>
  </w:endnote>
  <w:endnote w:type="continuationNotice" w:id="1">
    <w:p w14:paraId="2318032F" w14:textId="77777777" w:rsidR="00F338B9" w:rsidRDefault="00F338B9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ndnya">
    <w:altName w:val="Cambria"/>
    <w:panose1 w:val="00000400000000000000"/>
    <w:charset w:val="01"/>
    <w:family w:val="roman"/>
    <w:notTrueType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ACB859" w14:textId="77777777" w:rsidR="00BB186B" w:rsidRDefault="00BB186B">
    <w:pPr>
      <w:pStyle w:val="Footer"/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separate"/>
    </w:r>
    <w:r>
      <w:t>3</w:t>
    </w:r>
    <w:r>
      <w:fldChar w:fldCharType="end"/>
    </w:r>
  </w:p>
  <w:p w14:paraId="6C29125C" w14:textId="77777777" w:rsidR="00BB186B" w:rsidRDefault="00BB186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50B4B4" w14:textId="60B910E8" w:rsidR="00BB186B" w:rsidRDefault="00BB186B" w:rsidP="003B64BF">
    <w:pPr>
      <w:pStyle w:val="Footer"/>
      <w:tabs>
        <w:tab w:val="right" w:pos="9072"/>
      </w:tabs>
      <w:jc w:val="both"/>
    </w:pPr>
    <w:r w:rsidRPr="00F916C0">
      <w:fldChar w:fldCharType="begin"/>
    </w:r>
    <w:r w:rsidRPr="00F916C0">
      <w:instrText xml:space="preserve"> FILENAME </w:instrText>
    </w:r>
    <w:r w:rsidRPr="00F916C0">
      <w:fldChar w:fldCharType="separate"/>
    </w:r>
    <w:r>
      <w:t>20170919_ECB_DISC_SG2_TD_GLEIF_v0.1</w:t>
    </w:r>
    <w:r w:rsidRPr="00F916C0">
      <w:fldChar w:fldCharType="end"/>
    </w: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t>2</w:t>
    </w:r>
    <w:r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>
      <w:t>16</w:t>
    </w:r>
    <w:r>
      <w:fldChar w:fldCharType="end"/>
    </w:r>
  </w:p>
  <w:p w14:paraId="0E311FDB" w14:textId="125F055D" w:rsidR="00BB186B" w:rsidRDefault="00BB186B" w:rsidP="003B64BF">
    <w:pPr>
      <w:pStyle w:val="Footer"/>
      <w:tabs>
        <w:tab w:val="right" w:pos="9072"/>
      </w:tabs>
      <w:jc w:val="both"/>
    </w:pPr>
    <w:r>
      <w:rPr>
        <w:sz w:val="12"/>
        <w:szCs w:val="12"/>
      </w:rPr>
      <w:tab/>
    </w:r>
    <w:r w:rsidRPr="00850385">
      <w:rPr>
        <w:sz w:val="12"/>
        <w:szCs w:val="12"/>
      </w:rPr>
      <w:t xml:space="preserve">Last printed: </w:t>
    </w:r>
    <w:r w:rsidRPr="00850385">
      <w:rPr>
        <w:sz w:val="12"/>
        <w:szCs w:val="12"/>
      </w:rPr>
      <w:fldChar w:fldCharType="begin"/>
    </w:r>
    <w:r w:rsidRPr="00850385">
      <w:rPr>
        <w:sz w:val="12"/>
        <w:szCs w:val="12"/>
      </w:rPr>
      <w:instrText xml:space="preserve"> PRINTDATE   \* MERGEFORMAT </w:instrText>
    </w:r>
    <w:r w:rsidRPr="00850385">
      <w:rPr>
        <w:sz w:val="12"/>
        <w:szCs w:val="12"/>
      </w:rPr>
      <w:fldChar w:fldCharType="separate"/>
    </w:r>
    <w:r>
      <w:rPr>
        <w:sz w:val="12"/>
        <w:szCs w:val="12"/>
      </w:rPr>
      <w:t>05/07/2016 19:46:00</w:t>
    </w:r>
    <w:r w:rsidRPr="00850385">
      <w:rPr>
        <w:sz w:val="12"/>
        <w:szCs w:val="12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94A7BC" w14:textId="2FA6D65F" w:rsidR="00BB186B" w:rsidRPr="009E2C76" w:rsidRDefault="00BB186B" w:rsidP="00C749AD">
    <w:pPr>
      <w:pStyle w:val="Footer"/>
      <w:tabs>
        <w:tab w:val="right" w:pos="9356"/>
      </w:tabs>
      <w:spacing w:line="200" w:lineRule="exact"/>
      <w:jc w:val="both"/>
      <w:rPr>
        <w:sz w:val="17"/>
        <w:szCs w:val="17"/>
        <w:lang w:val="de-DE"/>
      </w:rPr>
    </w:pPr>
    <w:r w:rsidRPr="009E2C76">
      <w:rPr>
        <w:sz w:val="17"/>
        <w:szCs w:val="17"/>
        <w:lang w:val="de-DE"/>
      </w:rPr>
      <w:tab/>
    </w:r>
    <w:r>
      <w:rPr>
        <w:sz w:val="17"/>
        <w:szCs w:val="17"/>
        <w:lang w:val="de-DE"/>
      </w:rPr>
      <w:t>10/09/2018</w:t>
    </w:r>
  </w:p>
  <w:p w14:paraId="6DF3DFD0" w14:textId="19FFD999" w:rsidR="00BB186B" w:rsidRPr="009E2C76" w:rsidRDefault="00BB186B" w:rsidP="00C749AD">
    <w:pPr>
      <w:pStyle w:val="Footer"/>
      <w:tabs>
        <w:tab w:val="right" w:pos="9356"/>
      </w:tabs>
      <w:spacing w:line="200" w:lineRule="exact"/>
      <w:jc w:val="both"/>
      <w:rPr>
        <w:sz w:val="17"/>
        <w:szCs w:val="17"/>
        <w:lang w:val="de-DE"/>
      </w:rPr>
    </w:pPr>
    <w:r w:rsidRPr="009E2C76">
      <w:rPr>
        <w:sz w:val="17"/>
        <w:szCs w:val="17"/>
        <w:lang w:val="de-DE"/>
      </w:rPr>
      <w:tab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6FEA0E" w14:textId="778C1540" w:rsidR="00BB186B" w:rsidRPr="008909B4" w:rsidRDefault="00BB186B" w:rsidP="008909B4">
    <w:pPr>
      <w:pStyle w:val="Footer"/>
      <w:tabs>
        <w:tab w:val="right" w:pos="9356"/>
      </w:tabs>
      <w:spacing w:line="200" w:lineRule="exact"/>
      <w:jc w:val="both"/>
      <w:rPr>
        <w:sz w:val="17"/>
        <w:szCs w:val="17"/>
      </w:rPr>
    </w:pPr>
    <w:r w:rsidRPr="003F3CB7">
      <w:rPr>
        <w:sz w:val="17"/>
        <w:szCs w:val="17"/>
      </w:rPr>
      <w:tab/>
      <w:t xml:space="preserve">Page </w:t>
    </w:r>
    <w:r w:rsidRPr="003F3CB7">
      <w:rPr>
        <w:sz w:val="17"/>
        <w:szCs w:val="17"/>
      </w:rPr>
      <w:fldChar w:fldCharType="begin"/>
    </w:r>
    <w:r w:rsidRPr="003F3CB7">
      <w:rPr>
        <w:sz w:val="17"/>
        <w:szCs w:val="17"/>
      </w:rPr>
      <w:instrText xml:space="preserve"> PAGE </w:instrText>
    </w:r>
    <w:r w:rsidRPr="003F3CB7">
      <w:rPr>
        <w:sz w:val="17"/>
        <w:szCs w:val="17"/>
      </w:rPr>
      <w:fldChar w:fldCharType="separate"/>
    </w:r>
    <w:r>
      <w:rPr>
        <w:sz w:val="17"/>
        <w:szCs w:val="17"/>
      </w:rPr>
      <w:t>12</w:t>
    </w:r>
    <w:r w:rsidRPr="003F3CB7">
      <w:rPr>
        <w:sz w:val="17"/>
        <w:szCs w:val="17"/>
      </w:rPr>
      <w:fldChar w:fldCharType="end"/>
    </w:r>
    <w:r w:rsidRPr="003F3CB7">
      <w:rPr>
        <w:sz w:val="17"/>
        <w:szCs w:val="17"/>
      </w:rPr>
      <w:t xml:space="preserve"> of </w:t>
    </w:r>
    <w:r w:rsidRPr="003F3CB7">
      <w:rPr>
        <w:sz w:val="17"/>
        <w:szCs w:val="17"/>
      </w:rPr>
      <w:fldChar w:fldCharType="begin"/>
    </w:r>
    <w:r w:rsidRPr="003F3CB7">
      <w:rPr>
        <w:sz w:val="17"/>
        <w:szCs w:val="17"/>
      </w:rPr>
      <w:instrText xml:space="preserve"> NUMPAGES </w:instrText>
    </w:r>
    <w:r w:rsidRPr="003F3CB7">
      <w:rPr>
        <w:sz w:val="17"/>
        <w:szCs w:val="17"/>
      </w:rPr>
      <w:fldChar w:fldCharType="separate"/>
    </w:r>
    <w:r>
      <w:rPr>
        <w:sz w:val="17"/>
        <w:szCs w:val="17"/>
      </w:rPr>
      <w:t>22</w:t>
    </w:r>
    <w:r w:rsidRPr="003F3CB7">
      <w:rPr>
        <w:sz w:val="17"/>
        <w:szCs w:val="17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C62677" w14:textId="77777777" w:rsidR="00F338B9" w:rsidRDefault="00F338B9" w:rsidP="00292D97">
      <w:pPr>
        <w:spacing w:line="240" w:lineRule="auto"/>
      </w:pPr>
      <w:r>
        <w:separator/>
      </w:r>
    </w:p>
  </w:footnote>
  <w:footnote w:type="continuationSeparator" w:id="0">
    <w:p w14:paraId="4974F159" w14:textId="77777777" w:rsidR="00F338B9" w:rsidRDefault="00F338B9" w:rsidP="00292D97">
      <w:pPr>
        <w:spacing w:before="0" w:after="0" w:line="240" w:lineRule="auto"/>
      </w:pPr>
      <w:r>
        <w:continuationSeparator/>
      </w:r>
    </w:p>
  </w:footnote>
  <w:footnote w:type="continuationNotice" w:id="1">
    <w:p w14:paraId="2AED7635" w14:textId="77777777" w:rsidR="00F338B9" w:rsidRDefault="00F338B9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52C664" w14:textId="77777777" w:rsidR="00070DAF" w:rsidRDefault="00070DA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B3E598" w14:textId="4274FA7D" w:rsidR="00BB186B" w:rsidRPr="00C749AD" w:rsidRDefault="00BB186B" w:rsidP="00C749AD">
    <w:pPr>
      <w:pStyle w:val="Header"/>
      <w:spacing w:before="0" w:after="0" w:line="240" w:lineRule="exact"/>
      <w:jc w:val="right"/>
      <w:rPr>
        <w:rFonts w:cs="Arial"/>
        <w:b/>
        <w:sz w:val="20"/>
        <w:szCs w:val="20"/>
      </w:rPr>
    </w:pPr>
    <w:r>
      <w:rPr>
        <w:rFonts w:cs="Arial"/>
        <w:b/>
        <w:caps/>
        <w:sz w:val="20"/>
        <w:szCs w:val="20"/>
      </w:rPr>
      <w:t>RESTRICTED</w:t>
    </w:r>
    <w:r w:rsidRPr="00C749AD">
      <w:rPr>
        <w:rFonts w:cs="Arial"/>
        <w:b/>
        <w:smallCaps/>
        <w:sz w:val="20"/>
        <w:szCs w:val="20"/>
      </w:rPr>
      <w:br/>
    </w:r>
    <w:bookmarkStart w:id="1" w:name="MarkingHeader"/>
    <w:bookmarkEnd w:id="1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116EF6" w14:textId="77777777" w:rsidR="00070DAF" w:rsidRDefault="00070DAF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B82A75" w14:textId="77777777" w:rsidR="00BB186B" w:rsidRPr="00A54343" w:rsidRDefault="00BB186B" w:rsidP="00A66F9A">
    <w:pPr>
      <w:pStyle w:val="Header"/>
      <w:rPr>
        <w:b/>
        <w:vanish/>
        <w:sz w:val="22"/>
        <w:szCs w:val="22"/>
      </w:rPr>
    </w:pPr>
    <w:r w:rsidRPr="00A54343">
      <w:rPr>
        <w:b/>
        <w:sz w:val="22"/>
        <w:szCs w:val="22"/>
      </w:rPr>
      <w:t>&lt;ECB-CLASSIFICATION&gt;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0697E"/>
    <w:multiLevelType w:val="hybridMultilevel"/>
    <w:tmpl w:val="DF5A01C0"/>
    <w:lvl w:ilvl="0" w:tplc="A014AEB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EF1AAD"/>
    <w:multiLevelType w:val="hybridMultilevel"/>
    <w:tmpl w:val="0F3E40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E64029"/>
    <w:multiLevelType w:val="hybridMultilevel"/>
    <w:tmpl w:val="5F8617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143757"/>
    <w:multiLevelType w:val="hybridMultilevel"/>
    <w:tmpl w:val="F836B8A6"/>
    <w:lvl w:ilvl="0" w:tplc="5D9A694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4E32B8"/>
    <w:multiLevelType w:val="hybridMultilevel"/>
    <w:tmpl w:val="808E57DA"/>
    <w:lvl w:ilvl="0" w:tplc="4508C0C2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283B0A"/>
    <w:multiLevelType w:val="hybridMultilevel"/>
    <w:tmpl w:val="55807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91592C"/>
    <w:multiLevelType w:val="hybridMultilevel"/>
    <w:tmpl w:val="5F4E9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B82937"/>
    <w:multiLevelType w:val="hybridMultilevel"/>
    <w:tmpl w:val="CECAB3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36367D"/>
    <w:multiLevelType w:val="hybridMultilevel"/>
    <w:tmpl w:val="26944354"/>
    <w:lvl w:ilvl="0" w:tplc="B2B425C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853F2F"/>
    <w:multiLevelType w:val="hybridMultilevel"/>
    <w:tmpl w:val="528A0B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B47240"/>
    <w:multiLevelType w:val="hybridMultilevel"/>
    <w:tmpl w:val="9A4613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63011E"/>
    <w:multiLevelType w:val="hybridMultilevel"/>
    <w:tmpl w:val="485A3986"/>
    <w:lvl w:ilvl="0" w:tplc="B2B425C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771785"/>
    <w:multiLevelType w:val="hybridMultilevel"/>
    <w:tmpl w:val="0B6466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D1765F"/>
    <w:multiLevelType w:val="hybridMultilevel"/>
    <w:tmpl w:val="DF821E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F558B3"/>
    <w:multiLevelType w:val="singleLevel"/>
    <w:tmpl w:val="457AB97E"/>
    <w:lvl w:ilvl="0">
      <w:start w:val="1"/>
      <w:numFmt w:val="lowerLetter"/>
      <w:pStyle w:val="lista"/>
      <w:lvlText w:val="(%1)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33797869"/>
    <w:multiLevelType w:val="hybridMultilevel"/>
    <w:tmpl w:val="084223FE"/>
    <w:lvl w:ilvl="0" w:tplc="4128E998">
      <w:start w:val="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E32D77"/>
    <w:multiLevelType w:val="hybridMultilevel"/>
    <w:tmpl w:val="F10A93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62223E"/>
    <w:multiLevelType w:val="hybridMultilevel"/>
    <w:tmpl w:val="2610762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8B1E10"/>
    <w:multiLevelType w:val="hybridMultilevel"/>
    <w:tmpl w:val="1A2C8E86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B70885"/>
    <w:multiLevelType w:val="singleLevel"/>
    <w:tmpl w:val="BA5625D8"/>
    <w:lvl w:ilvl="0">
      <w:start w:val="1"/>
      <w:numFmt w:val="lowerRoman"/>
      <w:pStyle w:val="listi"/>
      <w:lvlText w:val="(%1)"/>
      <w:lvlJc w:val="left"/>
      <w:pPr>
        <w:tabs>
          <w:tab w:val="num" w:pos="720"/>
        </w:tabs>
        <w:ind w:left="720" w:hanging="720"/>
      </w:pPr>
    </w:lvl>
  </w:abstractNum>
  <w:abstractNum w:abstractNumId="20" w15:restartNumberingAfterBreak="0">
    <w:nsid w:val="592475FA"/>
    <w:multiLevelType w:val="singleLevel"/>
    <w:tmpl w:val="9BC8C6BE"/>
    <w:lvl w:ilvl="0">
      <w:start w:val="1"/>
      <w:numFmt w:val="decimal"/>
      <w:pStyle w:val="Annex"/>
      <w:lvlText w:val="Annex %1:"/>
      <w:lvlJc w:val="left"/>
      <w:pPr>
        <w:ind w:left="360" w:hanging="360"/>
      </w:pPr>
      <w:rPr>
        <w:rFonts w:hint="default"/>
      </w:rPr>
    </w:lvl>
  </w:abstractNum>
  <w:abstractNum w:abstractNumId="21" w15:restartNumberingAfterBreak="0">
    <w:nsid w:val="59322A4E"/>
    <w:multiLevelType w:val="hybridMultilevel"/>
    <w:tmpl w:val="593CAD16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2" w15:restartNumberingAfterBreak="0">
    <w:nsid w:val="641A014A"/>
    <w:multiLevelType w:val="hybridMultilevel"/>
    <w:tmpl w:val="560A1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4F7AD4"/>
    <w:multiLevelType w:val="hybridMultilevel"/>
    <w:tmpl w:val="426453FA"/>
    <w:lvl w:ilvl="0" w:tplc="F43E8EA2">
      <w:start w:val="2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74A504C"/>
    <w:multiLevelType w:val="hybridMultilevel"/>
    <w:tmpl w:val="7660DB5C"/>
    <w:lvl w:ilvl="0" w:tplc="898EACC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CB404DF"/>
    <w:multiLevelType w:val="hybridMultilevel"/>
    <w:tmpl w:val="2BA60D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6A395C"/>
    <w:multiLevelType w:val="hybridMultilevel"/>
    <w:tmpl w:val="2114876E"/>
    <w:lvl w:ilvl="0" w:tplc="14821F6E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DB755B5"/>
    <w:multiLevelType w:val="hybridMultilevel"/>
    <w:tmpl w:val="8EA6F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E7D7469"/>
    <w:multiLevelType w:val="multilevel"/>
    <w:tmpl w:val="BCA6BBEA"/>
    <w:lvl w:ilvl="0">
      <w:numFmt w:val="decimal"/>
      <w:pStyle w:val="Heading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29" w15:restartNumberingAfterBreak="0">
    <w:nsid w:val="772B0140"/>
    <w:multiLevelType w:val="hybridMultilevel"/>
    <w:tmpl w:val="DFA08610"/>
    <w:lvl w:ilvl="0" w:tplc="232838D6">
      <w:start w:val="40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8"/>
  </w:num>
  <w:num w:numId="3">
    <w:abstractNumId w:val="14"/>
  </w:num>
  <w:num w:numId="4">
    <w:abstractNumId w:val="19"/>
  </w:num>
  <w:num w:numId="5">
    <w:abstractNumId w:val="10"/>
  </w:num>
  <w:num w:numId="6">
    <w:abstractNumId w:val="24"/>
  </w:num>
  <w:num w:numId="7">
    <w:abstractNumId w:val="9"/>
  </w:num>
  <w:num w:numId="8">
    <w:abstractNumId w:val="2"/>
  </w:num>
  <w:num w:numId="9">
    <w:abstractNumId w:val="12"/>
  </w:num>
  <w:num w:numId="10">
    <w:abstractNumId w:val="25"/>
  </w:num>
  <w:num w:numId="11">
    <w:abstractNumId w:val="21"/>
  </w:num>
  <w:num w:numId="12">
    <w:abstractNumId w:val="13"/>
  </w:num>
  <w:num w:numId="13">
    <w:abstractNumId w:val="7"/>
  </w:num>
  <w:num w:numId="14">
    <w:abstractNumId w:val="1"/>
  </w:num>
  <w:num w:numId="15">
    <w:abstractNumId w:val="16"/>
  </w:num>
  <w:num w:numId="16">
    <w:abstractNumId w:val="29"/>
  </w:num>
  <w:num w:numId="17">
    <w:abstractNumId w:val="0"/>
  </w:num>
  <w:num w:numId="18">
    <w:abstractNumId w:val="18"/>
  </w:num>
  <w:num w:numId="19">
    <w:abstractNumId w:val="3"/>
  </w:num>
  <w:num w:numId="20">
    <w:abstractNumId w:val="11"/>
  </w:num>
  <w:num w:numId="21">
    <w:abstractNumId w:val="8"/>
  </w:num>
  <w:num w:numId="22">
    <w:abstractNumId w:val="27"/>
  </w:num>
  <w:num w:numId="23">
    <w:abstractNumId w:val="6"/>
  </w:num>
  <w:num w:numId="24">
    <w:abstractNumId w:val="5"/>
  </w:num>
  <w:num w:numId="25">
    <w:abstractNumId w:val="26"/>
  </w:num>
  <w:num w:numId="26">
    <w:abstractNumId w:val="4"/>
  </w:num>
  <w:num w:numId="27">
    <w:abstractNumId w:val="28"/>
  </w:num>
  <w:num w:numId="28">
    <w:abstractNumId w:val="2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5"/>
  </w:num>
  <w:num w:numId="30">
    <w:abstractNumId w:val="17"/>
  </w:num>
  <w:num w:numId="31">
    <w:abstractNumId w:val="2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3"/>
  </w:num>
  <w:num w:numId="33">
    <w:abstractNumId w:val="2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8" w:dllVersion="513" w:checkStyle="1"/>
  <w:activeWritingStyle w:appName="MSWord" w:lang="en-GB" w:vendorID="8" w:dllVersion="513" w:checkStyle="1"/>
  <w:activeWritingStyle w:appName="MSWord" w:lang="fi-FI" w:vendorID="22" w:dllVersion="513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ocumentProtection w:edit="forms" w:enforcement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LW_DocType" w:val="REPORT SSM"/>
  </w:docVars>
  <w:rsids>
    <w:rsidRoot w:val="00920D6B"/>
    <w:rsid w:val="00000466"/>
    <w:rsid w:val="00000A2D"/>
    <w:rsid w:val="00001B7C"/>
    <w:rsid w:val="00002532"/>
    <w:rsid w:val="00002861"/>
    <w:rsid w:val="00005EF0"/>
    <w:rsid w:val="0000605B"/>
    <w:rsid w:val="00010002"/>
    <w:rsid w:val="000100A4"/>
    <w:rsid w:val="00015A16"/>
    <w:rsid w:val="00017796"/>
    <w:rsid w:val="00020BF3"/>
    <w:rsid w:val="000218F0"/>
    <w:rsid w:val="00021FAE"/>
    <w:rsid w:val="00022070"/>
    <w:rsid w:val="000226F9"/>
    <w:rsid w:val="000275DA"/>
    <w:rsid w:val="0003031E"/>
    <w:rsid w:val="00033572"/>
    <w:rsid w:val="00033A5A"/>
    <w:rsid w:val="00033CDA"/>
    <w:rsid w:val="00034330"/>
    <w:rsid w:val="00035029"/>
    <w:rsid w:val="00041917"/>
    <w:rsid w:val="00042069"/>
    <w:rsid w:val="000420B8"/>
    <w:rsid w:val="00043AD0"/>
    <w:rsid w:val="000440FB"/>
    <w:rsid w:val="00044AE6"/>
    <w:rsid w:val="00044B76"/>
    <w:rsid w:val="00045F77"/>
    <w:rsid w:val="00047484"/>
    <w:rsid w:val="000500F9"/>
    <w:rsid w:val="000511EB"/>
    <w:rsid w:val="00051460"/>
    <w:rsid w:val="00052CB4"/>
    <w:rsid w:val="00056A59"/>
    <w:rsid w:val="000572ED"/>
    <w:rsid w:val="00060DCD"/>
    <w:rsid w:val="00062E3F"/>
    <w:rsid w:val="00066446"/>
    <w:rsid w:val="000669D1"/>
    <w:rsid w:val="00070DAF"/>
    <w:rsid w:val="00070F73"/>
    <w:rsid w:val="000724C9"/>
    <w:rsid w:val="000727AE"/>
    <w:rsid w:val="00073E42"/>
    <w:rsid w:val="00074065"/>
    <w:rsid w:val="00074473"/>
    <w:rsid w:val="0007539E"/>
    <w:rsid w:val="00076536"/>
    <w:rsid w:val="00076763"/>
    <w:rsid w:val="00076DF6"/>
    <w:rsid w:val="000779C1"/>
    <w:rsid w:val="00077BB3"/>
    <w:rsid w:val="00080312"/>
    <w:rsid w:val="00081B61"/>
    <w:rsid w:val="00082F69"/>
    <w:rsid w:val="000836A3"/>
    <w:rsid w:val="00084278"/>
    <w:rsid w:val="00084D31"/>
    <w:rsid w:val="00085D2E"/>
    <w:rsid w:val="00086D1D"/>
    <w:rsid w:val="00087273"/>
    <w:rsid w:val="00087B1C"/>
    <w:rsid w:val="00087EFE"/>
    <w:rsid w:val="000903CA"/>
    <w:rsid w:val="00090499"/>
    <w:rsid w:val="00091316"/>
    <w:rsid w:val="000913C3"/>
    <w:rsid w:val="00091456"/>
    <w:rsid w:val="00091C71"/>
    <w:rsid w:val="00093291"/>
    <w:rsid w:val="00093BD1"/>
    <w:rsid w:val="00095CD5"/>
    <w:rsid w:val="00096919"/>
    <w:rsid w:val="0009783A"/>
    <w:rsid w:val="00097A67"/>
    <w:rsid w:val="00097B87"/>
    <w:rsid w:val="00097E08"/>
    <w:rsid w:val="000A10D5"/>
    <w:rsid w:val="000A1F39"/>
    <w:rsid w:val="000A2E12"/>
    <w:rsid w:val="000A41AB"/>
    <w:rsid w:val="000A498E"/>
    <w:rsid w:val="000A5FF7"/>
    <w:rsid w:val="000A6A58"/>
    <w:rsid w:val="000A6E11"/>
    <w:rsid w:val="000B04D4"/>
    <w:rsid w:val="000B1C1D"/>
    <w:rsid w:val="000B30AB"/>
    <w:rsid w:val="000B3DE0"/>
    <w:rsid w:val="000B3EAD"/>
    <w:rsid w:val="000B4DBF"/>
    <w:rsid w:val="000B5576"/>
    <w:rsid w:val="000B56BF"/>
    <w:rsid w:val="000B5B69"/>
    <w:rsid w:val="000B619E"/>
    <w:rsid w:val="000B6468"/>
    <w:rsid w:val="000B65D4"/>
    <w:rsid w:val="000C0813"/>
    <w:rsid w:val="000C1646"/>
    <w:rsid w:val="000C605B"/>
    <w:rsid w:val="000C6165"/>
    <w:rsid w:val="000C6751"/>
    <w:rsid w:val="000D1183"/>
    <w:rsid w:val="000D2063"/>
    <w:rsid w:val="000D2953"/>
    <w:rsid w:val="000D397F"/>
    <w:rsid w:val="000D4111"/>
    <w:rsid w:val="000D52F0"/>
    <w:rsid w:val="000D604B"/>
    <w:rsid w:val="000D60D2"/>
    <w:rsid w:val="000D61F8"/>
    <w:rsid w:val="000D738D"/>
    <w:rsid w:val="000D77C6"/>
    <w:rsid w:val="000D7E9E"/>
    <w:rsid w:val="000E0B0C"/>
    <w:rsid w:val="000E17A1"/>
    <w:rsid w:val="000E291B"/>
    <w:rsid w:val="000E2986"/>
    <w:rsid w:val="000E2C22"/>
    <w:rsid w:val="000E3516"/>
    <w:rsid w:val="000E3AEA"/>
    <w:rsid w:val="000E49BE"/>
    <w:rsid w:val="000E5986"/>
    <w:rsid w:val="000E5BC7"/>
    <w:rsid w:val="000E662A"/>
    <w:rsid w:val="000E7541"/>
    <w:rsid w:val="000F014E"/>
    <w:rsid w:val="000F1063"/>
    <w:rsid w:val="000F2040"/>
    <w:rsid w:val="000F2A2E"/>
    <w:rsid w:val="000F312D"/>
    <w:rsid w:val="000F3D06"/>
    <w:rsid w:val="000F4E46"/>
    <w:rsid w:val="000F6DC6"/>
    <w:rsid w:val="000F6EC6"/>
    <w:rsid w:val="000F6F3F"/>
    <w:rsid w:val="00100BE4"/>
    <w:rsid w:val="00100EDF"/>
    <w:rsid w:val="001041A1"/>
    <w:rsid w:val="001103F0"/>
    <w:rsid w:val="0011132B"/>
    <w:rsid w:val="0011185B"/>
    <w:rsid w:val="0011213D"/>
    <w:rsid w:val="001130C9"/>
    <w:rsid w:val="00113C58"/>
    <w:rsid w:val="001145E9"/>
    <w:rsid w:val="00114D30"/>
    <w:rsid w:val="00115548"/>
    <w:rsid w:val="001162A8"/>
    <w:rsid w:val="00117751"/>
    <w:rsid w:val="0012099C"/>
    <w:rsid w:val="001224C3"/>
    <w:rsid w:val="00122ADD"/>
    <w:rsid w:val="00122D64"/>
    <w:rsid w:val="00122EEA"/>
    <w:rsid w:val="001235E0"/>
    <w:rsid w:val="00125E21"/>
    <w:rsid w:val="00127F53"/>
    <w:rsid w:val="0013061E"/>
    <w:rsid w:val="00131CCC"/>
    <w:rsid w:val="00131D92"/>
    <w:rsid w:val="001327BE"/>
    <w:rsid w:val="001327E8"/>
    <w:rsid w:val="00132B32"/>
    <w:rsid w:val="00133B74"/>
    <w:rsid w:val="00136D58"/>
    <w:rsid w:val="00137AD7"/>
    <w:rsid w:val="00137D16"/>
    <w:rsid w:val="0014054E"/>
    <w:rsid w:val="001405AB"/>
    <w:rsid w:val="00140CC2"/>
    <w:rsid w:val="00141AB2"/>
    <w:rsid w:val="00142845"/>
    <w:rsid w:val="00144A54"/>
    <w:rsid w:val="001454D4"/>
    <w:rsid w:val="0014685C"/>
    <w:rsid w:val="00147198"/>
    <w:rsid w:val="00147AC9"/>
    <w:rsid w:val="00153985"/>
    <w:rsid w:val="00153E2C"/>
    <w:rsid w:val="00153F02"/>
    <w:rsid w:val="0015430D"/>
    <w:rsid w:val="00155C3F"/>
    <w:rsid w:val="0015655F"/>
    <w:rsid w:val="00156871"/>
    <w:rsid w:val="00161B03"/>
    <w:rsid w:val="001622F8"/>
    <w:rsid w:val="00163790"/>
    <w:rsid w:val="00163821"/>
    <w:rsid w:val="00163CC3"/>
    <w:rsid w:val="00165FD3"/>
    <w:rsid w:val="0016644F"/>
    <w:rsid w:val="00167650"/>
    <w:rsid w:val="00170043"/>
    <w:rsid w:val="00170E86"/>
    <w:rsid w:val="0017101F"/>
    <w:rsid w:val="00172B50"/>
    <w:rsid w:val="00172F85"/>
    <w:rsid w:val="00174785"/>
    <w:rsid w:val="00175BA5"/>
    <w:rsid w:val="0017643C"/>
    <w:rsid w:val="00177610"/>
    <w:rsid w:val="001779B8"/>
    <w:rsid w:val="00177D88"/>
    <w:rsid w:val="001800CE"/>
    <w:rsid w:val="00180324"/>
    <w:rsid w:val="001804F4"/>
    <w:rsid w:val="001807A7"/>
    <w:rsid w:val="0018391C"/>
    <w:rsid w:val="00183947"/>
    <w:rsid w:val="00183E8A"/>
    <w:rsid w:val="001842AE"/>
    <w:rsid w:val="001845FE"/>
    <w:rsid w:val="00191023"/>
    <w:rsid w:val="00191908"/>
    <w:rsid w:val="0019254D"/>
    <w:rsid w:val="00193031"/>
    <w:rsid w:val="001932A8"/>
    <w:rsid w:val="00193C5E"/>
    <w:rsid w:val="00194AF8"/>
    <w:rsid w:val="00195632"/>
    <w:rsid w:val="00195A3A"/>
    <w:rsid w:val="00197EB2"/>
    <w:rsid w:val="001A124C"/>
    <w:rsid w:val="001A2844"/>
    <w:rsid w:val="001A3211"/>
    <w:rsid w:val="001A3B65"/>
    <w:rsid w:val="001A488E"/>
    <w:rsid w:val="001A4B17"/>
    <w:rsid w:val="001A76FB"/>
    <w:rsid w:val="001B022D"/>
    <w:rsid w:val="001B0D72"/>
    <w:rsid w:val="001B11DB"/>
    <w:rsid w:val="001B2FAE"/>
    <w:rsid w:val="001B3EEB"/>
    <w:rsid w:val="001B52F5"/>
    <w:rsid w:val="001B5463"/>
    <w:rsid w:val="001B5F8B"/>
    <w:rsid w:val="001B68C6"/>
    <w:rsid w:val="001B6E56"/>
    <w:rsid w:val="001B7383"/>
    <w:rsid w:val="001C008B"/>
    <w:rsid w:val="001C0195"/>
    <w:rsid w:val="001C217E"/>
    <w:rsid w:val="001C2C4B"/>
    <w:rsid w:val="001C4314"/>
    <w:rsid w:val="001C4C1A"/>
    <w:rsid w:val="001C50A1"/>
    <w:rsid w:val="001C5BC0"/>
    <w:rsid w:val="001C5F9E"/>
    <w:rsid w:val="001C79F5"/>
    <w:rsid w:val="001C7DD1"/>
    <w:rsid w:val="001D03F0"/>
    <w:rsid w:val="001D0824"/>
    <w:rsid w:val="001D25FD"/>
    <w:rsid w:val="001D45CD"/>
    <w:rsid w:val="001D4694"/>
    <w:rsid w:val="001D6260"/>
    <w:rsid w:val="001D7742"/>
    <w:rsid w:val="001D7882"/>
    <w:rsid w:val="001E090F"/>
    <w:rsid w:val="001E0947"/>
    <w:rsid w:val="001E1998"/>
    <w:rsid w:val="001E1EEE"/>
    <w:rsid w:val="001E39CE"/>
    <w:rsid w:val="001E4A4B"/>
    <w:rsid w:val="001E5298"/>
    <w:rsid w:val="001E529E"/>
    <w:rsid w:val="001E573E"/>
    <w:rsid w:val="001E5780"/>
    <w:rsid w:val="001E5E7C"/>
    <w:rsid w:val="001E7D5C"/>
    <w:rsid w:val="001F1435"/>
    <w:rsid w:val="001F182B"/>
    <w:rsid w:val="001F1C87"/>
    <w:rsid w:val="001F2377"/>
    <w:rsid w:val="001F2950"/>
    <w:rsid w:val="001F2D4A"/>
    <w:rsid w:val="001F3797"/>
    <w:rsid w:val="001F389C"/>
    <w:rsid w:val="001F3EC0"/>
    <w:rsid w:val="001F3F7C"/>
    <w:rsid w:val="001F533B"/>
    <w:rsid w:val="001F6EE9"/>
    <w:rsid w:val="001F72A4"/>
    <w:rsid w:val="00201538"/>
    <w:rsid w:val="0020266A"/>
    <w:rsid w:val="00202F06"/>
    <w:rsid w:val="0020386A"/>
    <w:rsid w:val="0020588A"/>
    <w:rsid w:val="002077E7"/>
    <w:rsid w:val="00212CD0"/>
    <w:rsid w:val="00213F93"/>
    <w:rsid w:val="002140B5"/>
    <w:rsid w:val="0021495E"/>
    <w:rsid w:val="002151BD"/>
    <w:rsid w:val="00215C00"/>
    <w:rsid w:val="00216DB6"/>
    <w:rsid w:val="002178F0"/>
    <w:rsid w:val="00217986"/>
    <w:rsid w:val="00217BCC"/>
    <w:rsid w:val="002210D9"/>
    <w:rsid w:val="00223731"/>
    <w:rsid w:val="00223AC0"/>
    <w:rsid w:val="002248BE"/>
    <w:rsid w:val="00224C45"/>
    <w:rsid w:val="00224DBD"/>
    <w:rsid w:val="00225907"/>
    <w:rsid w:val="00227063"/>
    <w:rsid w:val="002273B4"/>
    <w:rsid w:val="00227815"/>
    <w:rsid w:val="002278FA"/>
    <w:rsid w:val="00230139"/>
    <w:rsid w:val="00231DE9"/>
    <w:rsid w:val="00235E00"/>
    <w:rsid w:val="002361FD"/>
    <w:rsid w:val="00237034"/>
    <w:rsid w:val="00237167"/>
    <w:rsid w:val="00237DB5"/>
    <w:rsid w:val="00240567"/>
    <w:rsid w:val="00241C7B"/>
    <w:rsid w:val="00243DE5"/>
    <w:rsid w:val="00244467"/>
    <w:rsid w:val="00244BC1"/>
    <w:rsid w:val="00244EFC"/>
    <w:rsid w:val="00247843"/>
    <w:rsid w:val="00247EBC"/>
    <w:rsid w:val="00252486"/>
    <w:rsid w:val="00253D74"/>
    <w:rsid w:val="00257E52"/>
    <w:rsid w:val="002612B7"/>
    <w:rsid w:val="00261E1C"/>
    <w:rsid w:val="00263376"/>
    <w:rsid w:val="00263775"/>
    <w:rsid w:val="00263C4A"/>
    <w:rsid w:val="00263CF3"/>
    <w:rsid w:val="00264109"/>
    <w:rsid w:val="00264414"/>
    <w:rsid w:val="0026601A"/>
    <w:rsid w:val="002668C5"/>
    <w:rsid w:val="002668E1"/>
    <w:rsid w:val="00266987"/>
    <w:rsid w:val="00267BF1"/>
    <w:rsid w:val="002709CD"/>
    <w:rsid w:val="0027112B"/>
    <w:rsid w:val="00274966"/>
    <w:rsid w:val="002750A2"/>
    <w:rsid w:val="0027523D"/>
    <w:rsid w:val="00275AC9"/>
    <w:rsid w:val="00276453"/>
    <w:rsid w:val="00277070"/>
    <w:rsid w:val="00277369"/>
    <w:rsid w:val="002803D7"/>
    <w:rsid w:val="00280B7B"/>
    <w:rsid w:val="00280F76"/>
    <w:rsid w:val="00283580"/>
    <w:rsid w:val="0028366A"/>
    <w:rsid w:val="0028385D"/>
    <w:rsid w:val="002839FB"/>
    <w:rsid w:val="00284A6E"/>
    <w:rsid w:val="00286283"/>
    <w:rsid w:val="00286FC0"/>
    <w:rsid w:val="002900F0"/>
    <w:rsid w:val="00290423"/>
    <w:rsid w:val="00292D97"/>
    <w:rsid w:val="00294199"/>
    <w:rsid w:val="0029443B"/>
    <w:rsid w:val="0029501E"/>
    <w:rsid w:val="00295750"/>
    <w:rsid w:val="0029635C"/>
    <w:rsid w:val="00296BAD"/>
    <w:rsid w:val="002A13B3"/>
    <w:rsid w:val="002A1996"/>
    <w:rsid w:val="002A1F38"/>
    <w:rsid w:val="002A21E0"/>
    <w:rsid w:val="002A2801"/>
    <w:rsid w:val="002A33E6"/>
    <w:rsid w:val="002A47D2"/>
    <w:rsid w:val="002A4D01"/>
    <w:rsid w:val="002A54D6"/>
    <w:rsid w:val="002A7D36"/>
    <w:rsid w:val="002B0026"/>
    <w:rsid w:val="002B25CC"/>
    <w:rsid w:val="002B25D0"/>
    <w:rsid w:val="002B4599"/>
    <w:rsid w:val="002B58B2"/>
    <w:rsid w:val="002B6587"/>
    <w:rsid w:val="002B731B"/>
    <w:rsid w:val="002C07C9"/>
    <w:rsid w:val="002C1550"/>
    <w:rsid w:val="002C2250"/>
    <w:rsid w:val="002C359F"/>
    <w:rsid w:val="002C3EB6"/>
    <w:rsid w:val="002C49DC"/>
    <w:rsid w:val="002C52BA"/>
    <w:rsid w:val="002C58F2"/>
    <w:rsid w:val="002C6F9D"/>
    <w:rsid w:val="002C7852"/>
    <w:rsid w:val="002C79BD"/>
    <w:rsid w:val="002C7DC0"/>
    <w:rsid w:val="002C7E7C"/>
    <w:rsid w:val="002D1096"/>
    <w:rsid w:val="002D1EFB"/>
    <w:rsid w:val="002D23AF"/>
    <w:rsid w:val="002D2419"/>
    <w:rsid w:val="002D3EC3"/>
    <w:rsid w:val="002D4404"/>
    <w:rsid w:val="002D5060"/>
    <w:rsid w:val="002D5B60"/>
    <w:rsid w:val="002D6270"/>
    <w:rsid w:val="002E1708"/>
    <w:rsid w:val="002E1C68"/>
    <w:rsid w:val="002E24B5"/>
    <w:rsid w:val="002E3382"/>
    <w:rsid w:val="002E4E63"/>
    <w:rsid w:val="002E5C06"/>
    <w:rsid w:val="002E78F3"/>
    <w:rsid w:val="002F0138"/>
    <w:rsid w:val="002F0FCA"/>
    <w:rsid w:val="002F1AAE"/>
    <w:rsid w:val="002F2836"/>
    <w:rsid w:val="002F2F35"/>
    <w:rsid w:val="002F373C"/>
    <w:rsid w:val="002F3FD3"/>
    <w:rsid w:val="002F57F9"/>
    <w:rsid w:val="002F5BC6"/>
    <w:rsid w:val="002F65D5"/>
    <w:rsid w:val="002F66C7"/>
    <w:rsid w:val="002F6A73"/>
    <w:rsid w:val="002F6EA3"/>
    <w:rsid w:val="002F7090"/>
    <w:rsid w:val="00300719"/>
    <w:rsid w:val="00301F7B"/>
    <w:rsid w:val="00302493"/>
    <w:rsid w:val="003040FB"/>
    <w:rsid w:val="00304C1B"/>
    <w:rsid w:val="00304CA9"/>
    <w:rsid w:val="00304E1D"/>
    <w:rsid w:val="00306983"/>
    <w:rsid w:val="00313AFA"/>
    <w:rsid w:val="00313D05"/>
    <w:rsid w:val="00314F1C"/>
    <w:rsid w:val="003151E7"/>
    <w:rsid w:val="00315444"/>
    <w:rsid w:val="0031557F"/>
    <w:rsid w:val="00315C69"/>
    <w:rsid w:val="00316612"/>
    <w:rsid w:val="0031692F"/>
    <w:rsid w:val="00316B68"/>
    <w:rsid w:val="0031731C"/>
    <w:rsid w:val="00317805"/>
    <w:rsid w:val="003203EA"/>
    <w:rsid w:val="00321644"/>
    <w:rsid w:val="00322486"/>
    <w:rsid w:val="0032273E"/>
    <w:rsid w:val="00322821"/>
    <w:rsid w:val="00322E61"/>
    <w:rsid w:val="0032312B"/>
    <w:rsid w:val="00323139"/>
    <w:rsid w:val="003243A8"/>
    <w:rsid w:val="00325A38"/>
    <w:rsid w:val="0032739B"/>
    <w:rsid w:val="0032742D"/>
    <w:rsid w:val="00330525"/>
    <w:rsid w:val="00331578"/>
    <w:rsid w:val="00331D09"/>
    <w:rsid w:val="003327A6"/>
    <w:rsid w:val="00332AC4"/>
    <w:rsid w:val="003336BF"/>
    <w:rsid w:val="00333F68"/>
    <w:rsid w:val="0033498C"/>
    <w:rsid w:val="00334E6B"/>
    <w:rsid w:val="003351FC"/>
    <w:rsid w:val="00340213"/>
    <w:rsid w:val="00340800"/>
    <w:rsid w:val="00341D01"/>
    <w:rsid w:val="00345168"/>
    <w:rsid w:val="0034647A"/>
    <w:rsid w:val="003471BA"/>
    <w:rsid w:val="00347F54"/>
    <w:rsid w:val="003509EA"/>
    <w:rsid w:val="00353634"/>
    <w:rsid w:val="00353678"/>
    <w:rsid w:val="00353E51"/>
    <w:rsid w:val="00353F2A"/>
    <w:rsid w:val="003540F0"/>
    <w:rsid w:val="0035440E"/>
    <w:rsid w:val="003548CD"/>
    <w:rsid w:val="00355F8C"/>
    <w:rsid w:val="003560EE"/>
    <w:rsid w:val="00356D3D"/>
    <w:rsid w:val="00357BDA"/>
    <w:rsid w:val="003614E6"/>
    <w:rsid w:val="003627C5"/>
    <w:rsid w:val="00362BDC"/>
    <w:rsid w:val="00364090"/>
    <w:rsid w:val="0036434E"/>
    <w:rsid w:val="00366455"/>
    <w:rsid w:val="00367843"/>
    <w:rsid w:val="00370DF1"/>
    <w:rsid w:val="00372747"/>
    <w:rsid w:val="0037393B"/>
    <w:rsid w:val="003742F9"/>
    <w:rsid w:val="0037486A"/>
    <w:rsid w:val="00375138"/>
    <w:rsid w:val="00375D55"/>
    <w:rsid w:val="003762A0"/>
    <w:rsid w:val="0038131E"/>
    <w:rsid w:val="003831BD"/>
    <w:rsid w:val="00384C71"/>
    <w:rsid w:val="00385079"/>
    <w:rsid w:val="00385ED2"/>
    <w:rsid w:val="00386641"/>
    <w:rsid w:val="003918FE"/>
    <w:rsid w:val="0039196E"/>
    <w:rsid w:val="00392190"/>
    <w:rsid w:val="00393A5F"/>
    <w:rsid w:val="00394E10"/>
    <w:rsid w:val="00395319"/>
    <w:rsid w:val="003953CD"/>
    <w:rsid w:val="003959AB"/>
    <w:rsid w:val="00396148"/>
    <w:rsid w:val="00396591"/>
    <w:rsid w:val="003A038F"/>
    <w:rsid w:val="003A03E8"/>
    <w:rsid w:val="003A0A45"/>
    <w:rsid w:val="003A14F9"/>
    <w:rsid w:val="003A2DBD"/>
    <w:rsid w:val="003A328A"/>
    <w:rsid w:val="003A3A23"/>
    <w:rsid w:val="003A3E04"/>
    <w:rsid w:val="003A3F34"/>
    <w:rsid w:val="003A63EC"/>
    <w:rsid w:val="003A6FE2"/>
    <w:rsid w:val="003A6FE9"/>
    <w:rsid w:val="003A7362"/>
    <w:rsid w:val="003B0434"/>
    <w:rsid w:val="003B1C71"/>
    <w:rsid w:val="003B1F86"/>
    <w:rsid w:val="003B2062"/>
    <w:rsid w:val="003B2289"/>
    <w:rsid w:val="003B2794"/>
    <w:rsid w:val="003B29C1"/>
    <w:rsid w:val="003B3755"/>
    <w:rsid w:val="003B42BA"/>
    <w:rsid w:val="003B4778"/>
    <w:rsid w:val="003B4A32"/>
    <w:rsid w:val="003B4E52"/>
    <w:rsid w:val="003B5639"/>
    <w:rsid w:val="003B5AB0"/>
    <w:rsid w:val="003B5D0E"/>
    <w:rsid w:val="003B5F52"/>
    <w:rsid w:val="003B64BF"/>
    <w:rsid w:val="003B68C5"/>
    <w:rsid w:val="003B7417"/>
    <w:rsid w:val="003C1383"/>
    <w:rsid w:val="003C17C7"/>
    <w:rsid w:val="003C2148"/>
    <w:rsid w:val="003C257C"/>
    <w:rsid w:val="003C2B1E"/>
    <w:rsid w:val="003C2DB1"/>
    <w:rsid w:val="003C49D9"/>
    <w:rsid w:val="003C4AEA"/>
    <w:rsid w:val="003C59A4"/>
    <w:rsid w:val="003C611A"/>
    <w:rsid w:val="003C61AD"/>
    <w:rsid w:val="003D1E9A"/>
    <w:rsid w:val="003D257F"/>
    <w:rsid w:val="003D3206"/>
    <w:rsid w:val="003D42D2"/>
    <w:rsid w:val="003D4657"/>
    <w:rsid w:val="003D4DEC"/>
    <w:rsid w:val="003D536D"/>
    <w:rsid w:val="003D6FCB"/>
    <w:rsid w:val="003D76F6"/>
    <w:rsid w:val="003D7729"/>
    <w:rsid w:val="003E0D2F"/>
    <w:rsid w:val="003E1709"/>
    <w:rsid w:val="003E1EC3"/>
    <w:rsid w:val="003E30CA"/>
    <w:rsid w:val="003E3557"/>
    <w:rsid w:val="003E4FBE"/>
    <w:rsid w:val="003E7127"/>
    <w:rsid w:val="003F0DE8"/>
    <w:rsid w:val="003F1220"/>
    <w:rsid w:val="003F3CB7"/>
    <w:rsid w:val="00400B7A"/>
    <w:rsid w:val="00400FFC"/>
    <w:rsid w:val="004017E9"/>
    <w:rsid w:val="0040226B"/>
    <w:rsid w:val="004024B1"/>
    <w:rsid w:val="00402713"/>
    <w:rsid w:val="0040466D"/>
    <w:rsid w:val="00406049"/>
    <w:rsid w:val="004074A9"/>
    <w:rsid w:val="00407896"/>
    <w:rsid w:val="00410C12"/>
    <w:rsid w:val="00411F72"/>
    <w:rsid w:val="00413E14"/>
    <w:rsid w:val="00415267"/>
    <w:rsid w:val="004165BC"/>
    <w:rsid w:val="00420377"/>
    <w:rsid w:val="00420B08"/>
    <w:rsid w:val="00423043"/>
    <w:rsid w:val="0042429F"/>
    <w:rsid w:val="00424448"/>
    <w:rsid w:val="004251EE"/>
    <w:rsid w:val="0042558D"/>
    <w:rsid w:val="00426B1F"/>
    <w:rsid w:val="00426CA9"/>
    <w:rsid w:val="0042759B"/>
    <w:rsid w:val="00432436"/>
    <w:rsid w:val="00433B09"/>
    <w:rsid w:val="004342F4"/>
    <w:rsid w:val="00434783"/>
    <w:rsid w:val="00435FA0"/>
    <w:rsid w:val="004361EE"/>
    <w:rsid w:val="00436497"/>
    <w:rsid w:val="00436771"/>
    <w:rsid w:val="00436DFC"/>
    <w:rsid w:val="004378F8"/>
    <w:rsid w:val="00441377"/>
    <w:rsid w:val="0044178B"/>
    <w:rsid w:val="00441AB4"/>
    <w:rsid w:val="00443FE9"/>
    <w:rsid w:val="0044444F"/>
    <w:rsid w:val="00445ABE"/>
    <w:rsid w:val="00447457"/>
    <w:rsid w:val="00450202"/>
    <w:rsid w:val="0045126D"/>
    <w:rsid w:val="0045336F"/>
    <w:rsid w:val="004536FC"/>
    <w:rsid w:val="0045610D"/>
    <w:rsid w:val="00456223"/>
    <w:rsid w:val="00456F87"/>
    <w:rsid w:val="0045752B"/>
    <w:rsid w:val="00460807"/>
    <w:rsid w:val="00461192"/>
    <w:rsid w:val="00462FB3"/>
    <w:rsid w:val="0046303E"/>
    <w:rsid w:val="0046430C"/>
    <w:rsid w:val="00464DA6"/>
    <w:rsid w:val="00465432"/>
    <w:rsid w:val="004656B1"/>
    <w:rsid w:val="004676F9"/>
    <w:rsid w:val="00467E78"/>
    <w:rsid w:val="00470241"/>
    <w:rsid w:val="00472205"/>
    <w:rsid w:val="004733D5"/>
    <w:rsid w:val="004736E9"/>
    <w:rsid w:val="00474CE9"/>
    <w:rsid w:val="00475CFB"/>
    <w:rsid w:val="00475EAA"/>
    <w:rsid w:val="0047610B"/>
    <w:rsid w:val="00476A91"/>
    <w:rsid w:val="0047713B"/>
    <w:rsid w:val="004771D4"/>
    <w:rsid w:val="00477609"/>
    <w:rsid w:val="004818CF"/>
    <w:rsid w:val="004826BA"/>
    <w:rsid w:val="0048276B"/>
    <w:rsid w:val="00483F7A"/>
    <w:rsid w:val="00484303"/>
    <w:rsid w:val="00485299"/>
    <w:rsid w:val="00487786"/>
    <w:rsid w:val="00487E2E"/>
    <w:rsid w:val="00490180"/>
    <w:rsid w:val="0049217C"/>
    <w:rsid w:val="00492C88"/>
    <w:rsid w:val="00493703"/>
    <w:rsid w:val="00493875"/>
    <w:rsid w:val="00495815"/>
    <w:rsid w:val="00495A6E"/>
    <w:rsid w:val="00495FD9"/>
    <w:rsid w:val="004960CD"/>
    <w:rsid w:val="00497319"/>
    <w:rsid w:val="004979FC"/>
    <w:rsid w:val="00497CF5"/>
    <w:rsid w:val="004A0030"/>
    <w:rsid w:val="004A0863"/>
    <w:rsid w:val="004A1D2F"/>
    <w:rsid w:val="004A2C89"/>
    <w:rsid w:val="004A4D2A"/>
    <w:rsid w:val="004A643D"/>
    <w:rsid w:val="004A6697"/>
    <w:rsid w:val="004A75B9"/>
    <w:rsid w:val="004A7761"/>
    <w:rsid w:val="004B0018"/>
    <w:rsid w:val="004B0746"/>
    <w:rsid w:val="004B0912"/>
    <w:rsid w:val="004B1D83"/>
    <w:rsid w:val="004B2A2D"/>
    <w:rsid w:val="004B5A5A"/>
    <w:rsid w:val="004B7001"/>
    <w:rsid w:val="004B7A68"/>
    <w:rsid w:val="004C0216"/>
    <w:rsid w:val="004C0A32"/>
    <w:rsid w:val="004C11B3"/>
    <w:rsid w:val="004C6369"/>
    <w:rsid w:val="004C691C"/>
    <w:rsid w:val="004C69AA"/>
    <w:rsid w:val="004D055F"/>
    <w:rsid w:val="004D0F91"/>
    <w:rsid w:val="004D1952"/>
    <w:rsid w:val="004D26D7"/>
    <w:rsid w:val="004D30C5"/>
    <w:rsid w:val="004D3C4A"/>
    <w:rsid w:val="004D3D61"/>
    <w:rsid w:val="004D4EBF"/>
    <w:rsid w:val="004D7FEA"/>
    <w:rsid w:val="004E3488"/>
    <w:rsid w:val="004E38B0"/>
    <w:rsid w:val="004E42ED"/>
    <w:rsid w:val="004E485C"/>
    <w:rsid w:val="004E502A"/>
    <w:rsid w:val="004E51F0"/>
    <w:rsid w:val="004E6F06"/>
    <w:rsid w:val="004E7759"/>
    <w:rsid w:val="004F0611"/>
    <w:rsid w:val="004F0945"/>
    <w:rsid w:val="004F0CEA"/>
    <w:rsid w:val="004F0EF6"/>
    <w:rsid w:val="004F13F7"/>
    <w:rsid w:val="004F1823"/>
    <w:rsid w:val="004F28FB"/>
    <w:rsid w:val="004F3FDC"/>
    <w:rsid w:val="004F4BD1"/>
    <w:rsid w:val="004F69AE"/>
    <w:rsid w:val="00500112"/>
    <w:rsid w:val="00500176"/>
    <w:rsid w:val="005003EA"/>
    <w:rsid w:val="00501784"/>
    <w:rsid w:val="005031F6"/>
    <w:rsid w:val="005051BC"/>
    <w:rsid w:val="00505230"/>
    <w:rsid w:val="005065EA"/>
    <w:rsid w:val="00506F8F"/>
    <w:rsid w:val="005072D3"/>
    <w:rsid w:val="005102BB"/>
    <w:rsid w:val="005105B7"/>
    <w:rsid w:val="00510623"/>
    <w:rsid w:val="005109EB"/>
    <w:rsid w:val="005117FF"/>
    <w:rsid w:val="00511C6B"/>
    <w:rsid w:val="00512007"/>
    <w:rsid w:val="005137E9"/>
    <w:rsid w:val="00514FC2"/>
    <w:rsid w:val="00515BBC"/>
    <w:rsid w:val="00515F19"/>
    <w:rsid w:val="005163D5"/>
    <w:rsid w:val="005171AE"/>
    <w:rsid w:val="00517746"/>
    <w:rsid w:val="00517883"/>
    <w:rsid w:val="005178B8"/>
    <w:rsid w:val="00520507"/>
    <w:rsid w:val="005208FA"/>
    <w:rsid w:val="00522196"/>
    <w:rsid w:val="005234FD"/>
    <w:rsid w:val="0052404F"/>
    <w:rsid w:val="00525A80"/>
    <w:rsid w:val="00525BCC"/>
    <w:rsid w:val="005268C3"/>
    <w:rsid w:val="00526F75"/>
    <w:rsid w:val="005274C3"/>
    <w:rsid w:val="005304F1"/>
    <w:rsid w:val="005313EB"/>
    <w:rsid w:val="00531EF2"/>
    <w:rsid w:val="00532B62"/>
    <w:rsid w:val="00532C80"/>
    <w:rsid w:val="00532EC7"/>
    <w:rsid w:val="00533247"/>
    <w:rsid w:val="005347DA"/>
    <w:rsid w:val="00534966"/>
    <w:rsid w:val="005356ED"/>
    <w:rsid w:val="00537198"/>
    <w:rsid w:val="005375F1"/>
    <w:rsid w:val="00540287"/>
    <w:rsid w:val="0054219F"/>
    <w:rsid w:val="00542370"/>
    <w:rsid w:val="00543D7E"/>
    <w:rsid w:val="005446A2"/>
    <w:rsid w:val="005450A6"/>
    <w:rsid w:val="005458B1"/>
    <w:rsid w:val="005506CD"/>
    <w:rsid w:val="0055131A"/>
    <w:rsid w:val="005521AD"/>
    <w:rsid w:val="00552DE9"/>
    <w:rsid w:val="00553DEF"/>
    <w:rsid w:val="00554525"/>
    <w:rsid w:val="0055479B"/>
    <w:rsid w:val="0055549D"/>
    <w:rsid w:val="00556F9F"/>
    <w:rsid w:val="00560433"/>
    <w:rsid w:val="00560D1A"/>
    <w:rsid w:val="00561BE0"/>
    <w:rsid w:val="00561EAB"/>
    <w:rsid w:val="00561EBB"/>
    <w:rsid w:val="00562563"/>
    <w:rsid w:val="005625DA"/>
    <w:rsid w:val="005627ED"/>
    <w:rsid w:val="00562D4A"/>
    <w:rsid w:val="00563FDD"/>
    <w:rsid w:val="00564241"/>
    <w:rsid w:val="0056481F"/>
    <w:rsid w:val="00564EAF"/>
    <w:rsid w:val="00567941"/>
    <w:rsid w:val="0057014F"/>
    <w:rsid w:val="0057459D"/>
    <w:rsid w:val="005748F8"/>
    <w:rsid w:val="00574D1D"/>
    <w:rsid w:val="005772E2"/>
    <w:rsid w:val="00580653"/>
    <w:rsid w:val="0058170C"/>
    <w:rsid w:val="00582422"/>
    <w:rsid w:val="005824CD"/>
    <w:rsid w:val="005834F8"/>
    <w:rsid w:val="00583D28"/>
    <w:rsid w:val="00585FFC"/>
    <w:rsid w:val="0058661D"/>
    <w:rsid w:val="00586FF5"/>
    <w:rsid w:val="00587395"/>
    <w:rsid w:val="00590AD7"/>
    <w:rsid w:val="00590C5E"/>
    <w:rsid w:val="005937EE"/>
    <w:rsid w:val="005948E7"/>
    <w:rsid w:val="00594CC8"/>
    <w:rsid w:val="00595311"/>
    <w:rsid w:val="00595E83"/>
    <w:rsid w:val="005969BC"/>
    <w:rsid w:val="00597113"/>
    <w:rsid w:val="005A0CAC"/>
    <w:rsid w:val="005A14DD"/>
    <w:rsid w:val="005A388D"/>
    <w:rsid w:val="005A43CA"/>
    <w:rsid w:val="005A4547"/>
    <w:rsid w:val="005A4594"/>
    <w:rsid w:val="005A7066"/>
    <w:rsid w:val="005A7E18"/>
    <w:rsid w:val="005A7FCD"/>
    <w:rsid w:val="005B15EF"/>
    <w:rsid w:val="005B2ADE"/>
    <w:rsid w:val="005B516D"/>
    <w:rsid w:val="005B54BF"/>
    <w:rsid w:val="005B5F62"/>
    <w:rsid w:val="005C1BDC"/>
    <w:rsid w:val="005C2428"/>
    <w:rsid w:val="005C277B"/>
    <w:rsid w:val="005C2EC7"/>
    <w:rsid w:val="005C4BA4"/>
    <w:rsid w:val="005C4E20"/>
    <w:rsid w:val="005D0F33"/>
    <w:rsid w:val="005D3684"/>
    <w:rsid w:val="005D5DF4"/>
    <w:rsid w:val="005D6801"/>
    <w:rsid w:val="005D729C"/>
    <w:rsid w:val="005D7859"/>
    <w:rsid w:val="005D7C7B"/>
    <w:rsid w:val="005E15C2"/>
    <w:rsid w:val="005E191F"/>
    <w:rsid w:val="005E2A89"/>
    <w:rsid w:val="005E2E7D"/>
    <w:rsid w:val="005E322E"/>
    <w:rsid w:val="005E53BD"/>
    <w:rsid w:val="005E55FE"/>
    <w:rsid w:val="005E701D"/>
    <w:rsid w:val="005E7FFA"/>
    <w:rsid w:val="005F0F74"/>
    <w:rsid w:val="005F0F98"/>
    <w:rsid w:val="005F1DC1"/>
    <w:rsid w:val="005F2CDD"/>
    <w:rsid w:val="005F2F00"/>
    <w:rsid w:val="005F4719"/>
    <w:rsid w:val="005F4EDA"/>
    <w:rsid w:val="005F501A"/>
    <w:rsid w:val="006000F2"/>
    <w:rsid w:val="00600A15"/>
    <w:rsid w:val="006012D0"/>
    <w:rsid w:val="00602A24"/>
    <w:rsid w:val="00602FDD"/>
    <w:rsid w:val="0060382C"/>
    <w:rsid w:val="0060562D"/>
    <w:rsid w:val="00606105"/>
    <w:rsid w:val="00606CCF"/>
    <w:rsid w:val="0061196A"/>
    <w:rsid w:val="00613FC4"/>
    <w:rsid w:val="006147B4"/>
    <w:rsid w:val="00620A79"/>
    <w:rsid w:val="00620D86"/>
    <w:rsid w:val="00621556"/>
    <w:rsid w:val="006216C2"/>
    <w:rsid w:val="00622BF3"/>
    <w:rsid w:val="00623537"/>
    <w:rsid w:val="00624EC2"/>
    <w:rsid w:val="006266A1"/>
    <w:rsid w:val="00626C62"/>
    <w:rsid w:val="00627201"/>
    <w:rsid w:val="00627EF3"/>
    <w:rsid w:val="006305F7"/>
    <w:rsid w:val="006326C5"/>
    <w:rsid w:val="006335F8"/>
    <w:rsid w:val="0063465A"/>
    <w:rsid w:val="00635BF3"/>
    <w:rsid w:val="00636C93"/>
    <w:rsid w:val="006379DB"/>
    <w:rsid w:val="00637AB6"/>
    <w:rsid w:val="00641162"/>
    <w:rsid w:val="00643088"/>
    <w:rsid w:val="00643B12"/>
    <w:rsid w:val="00644016"/>
    <w:rsid w:val="0064597A"/>
    <w:rsid w:val="00650403"/>
    <w:rsid w:val="00652F85"/>
    <w:rsid w:val="006533BD"/>
    <w:rsid w:val="00653785"/>
    <w:rsid w:val="00653880"/>
    <w:rsid w:val="00653C53"/>
    <w:rsid w:val="006548CB"/>
    <w:rsid w:val="0065505A"/>
    <w:rsid w:val="0065578F"/>
    <w:rsid w:val="00657507"/>
    <w:rsid w:val="00657564"/>
    <w:rsid w:val="00657D18"/>
    <w:rsid w:val="00661B16"/>
    <w:rsid w:val="00661E56"/>
    <w:rsid w:val="00662311"/>
    <w:rsid w:val="00663EB0"/>
    <w:rsid w:val="00663F01"/>
    <w:rsid w:val="00664D32"/>
    <w:rsid w:val="00665A05"/>
    <w:rsid w:val="006660F0"/>
    <w:rsid w:val="00670270"/>
    <w:rsid w:val="00670ED1"/>
    <w:rsid w:val="00671F50"/>
    <w:rsid w:val="00672885"/>
    <w:rsid w:val="006733FC"/>
    <w:rsid w:val="00673E83"/>
    <w:rsid w:val="00674BDC"/>
    <w:rsid w:val="0067521D"/>
    <w:rsid w:val="0067533C"/>
    <w:rsid w:val="006762D7"/>
    <w:rsid w:val="00676D1E"/>
    <w:rsid w:val="006775AE"/>
    <w:rsid w:val="006800D9"/>
    <w:rsid w:val="00680520"/>
    <w:rsid w:val="00680B3D"/>
    <w:rsid w:val="0068403A"/>
    <w:rsid w:val="006842E4"/>
    <w:rsid w:val="00684354"/>
    <w:rsid w:val="0068529D"/>
    <w:rsid w:val="00685FA4"/>
    <w:rsid w:val="006869A6"/>
    <w:rsid w:val="00687ADD"/>
    <w:rsid w:val="00687E02"/>
    <w:rsid w:val="006927D1"/>
    <w:rsid w:val="00693288"/>
    <w:rsid w:val="0069432A"/>
    <w:rsid w:val="00694353"/>
    <w:rsid w:val="0069541B"/>
    <w:rsid w:val="00695BE5"/>
    <w:rsid w:val="00696485"/>
    <w:rsid w:val="006964DD"/>
    <w:rsid w:val="00697132"/>
    <w:rsid w:val="00697765"/>
    <w:rsid w:val="006A06F3"/>
    <w:rsid w:val="006A1D47"/>
    <w:rsid w:val="006A30FC"/>
    <w:rsid w:val="006A3F72"/>
    <w:rsid w:val="006A3FD3"/>
    <w:rsid w:val="006A520B"/>
    <w:rsid w:val="006A6AD6"/>
    <w:rsid w:val="006A74BA"/>
    <w:rsid w:val="006B1FD5"/>
    <w:rsid w:val="006B221A"/>
    <w:rsid w:val="006B275A"/>
    <w:rsid w:val="006B3592"/>
    <w:rsid w:val="006B50EF"/>
    <w:rsid w:val="006B58D0"/>
    <w:rsid w:val="006B689A"/>
    <w:rsid w:val="006B70E3"/>
    <w:rsid w:val="006C0061"/>
    <w:rsid w:val="006C0F7B"/>
    <w:rsid w:val="006C3025"/>
    <w:rsid w:val="006C35C3"/>
    <w:rsid w:val="006C5F2C"/>
    <w:rsid w:val="006C65F3"/>
    <w:rsid w:val="006C7A48"/>
    <w:rsid w:val="006D09EE"/>
    <w:rsid w:val="006D1C94"/>
    <w:rsid w:val="006D2043"/>
    <w:rsid w:val="006D3808"/>
    <w:rsid w:val="006D3A9E"/>
    <w:rsid w:val="006D3D92"/>
    <w:rsid w:val="006D4584"/>
    <w:rsid w:val="006D4DDA"/>
    <w:rsid w:val="006D5243"/>
    <w:rsid w:val="006D554F"/>
    <w:rsid w:val="006D7BD7"/>
    <w:rsid w:val="006E0865"/>
    <w:rsid w:val="006E23BA"/>
    <w:rsid w:val="006E25CB"/>
    <w:rsid w:val="006E5A75"/>
    <w:rsid w:val="006E6299"/>
    <w:rsid w:val="006E6859"/>
    <w:rsid w:val="006E6F57"/>
    <w:rsid w:val="006F036F"/>
    <w:rsid w:val="006F094F"/>
    <w:rsid w:val="006F0EB9"/>
    <w:rsid w:val="006F18C9"/>
    <w:rsid w:val="006F1C68"/>
    <w:rsid w:val="006F37CC"/>
    <w:rsid w:val="006F3D8A"/>
    <w:rsid w:val="006F5DF0"/>
    <w:rsid w:val="00700913"/>
    <w:rsid w:val="00700962"/>
    <w:rsid w:val="007019A0"/>
    <w:rsid w:val="00701C51"/>
    <w:rsid w:val="0070235E"/>
    <w:rsid w:val="00702712"/>
    <w:rsid w:val="00702A61"/>
    <w:rsid w:val="00705046"/>
    <w:rsid w:val="00705327"/>
    <w:rsid w:val="007064D8"/>
    <w:rsid w:val="007067DF"/>
    <w:rsid w:val="00706ED4"/>
    <w:rsid w:val="00707AD3"/>
    <w:rsid w:val="00707B33"/>
    <w:rsid w:val="0071228F"/>
    <w:rsid w:val="00712ECA"/>
    <w:rsid w:val="007136AD"/>
    <w:rsid w:val="00714E76"/>
    <w:rsid w:val="007151EA"/>
    <w:rsid w:val="00715C5B"/>
    <w:rsid w:val="007167FB"/>
    <w:rsid w:val="007172E2"/>
    <w:rsid w:val="00720D9E"/>
    <w:rsid w:val="007210D1"/>
    <w:rsid w:val="00721E62"/>
    <w:rsid w:val="007231E7"/>
    <w:rsid w:val="00724D8E"/>
    <w:rsid w:val="007251BE"/>
    <w:rsid w:val="00726F2F"/>
    <w:rsid w:val="00727093"/>
    <w:rsid w:val="007305CC"/>
    <w:rsid w:val="00730D2A"/>
    <w:rsid w:val="00732010"/>
    <w:rsid w:val="007326D3"/>
    <w:rsid w:val="00733F93"/>
    <w:rsid w:val="007357A7"/>
    <w:rsid w:val="00735B51"/>
    <w:rsid w:val="007366D0"/>
    <w:rsid w:val="00736DCA"/>
    <w:rsid w:val="00737DBF"/>
    <w:rsid w:val="007416AC"/>
    <w:rsid w:val="00741F19"/>
    <w:rsid w:val="00742314"/>
    <w:rsid w:val="00742367"/>
    <w:rsid w:val="00743D7F"/>
    <w:rsid w:val="007445AE"/>
    <w:rsid w:val="007459BA"/>
    <w:rsid w:val="00745A96"/>
    <w:rsid w:val="00747274"/>
    <w:rsid w:val="007473BA"/>
    <w:rsid w:val="00747C33"/>
    <w:rsid w:val="007506C9"/>
    <w:rsid w:val="0075083A"/>
    <w:rsid w:val="007521F2"/>
    <w:rsid w:val="007526D9"/>
    <w:rsid w:val="00754722"/>
    <w:rsid w:val="00755146"/>
    <w:rsid w:val="00756E04"/>
    <w:rsid w:val="0076005A"/>
    <w:rsid w:val="0076057E"/>
    <w:rsid w:val="007605A0"/>
    <w:rsid w:val="00760725"/>
    <w:rsid w:val="0076183F"/>
    <w:rsid w:val="00761A74"/>
    <w:rsid w:val="00762F19"/>
    <w:rsid w:val="00762F34"/>
    <w:rsid w:val="0076496C"/>
    <w:rsid w:val="007657D6"/>
    <w:rsid w:val="00765F01"/>
    <w:rsid w:val="00765F93"/>
    <w:rsid w:val="007666FA"/>
    <w:rsid w:val="00767A35"/>
    <w:rsid w:val="007717CA"/>
    <w:rsid w:val="00771D24"/>
    <w:rsid w:val="00771D9D"/>
    <w:rsid w:val="00772546"/>
    <w:rsid w:val="00772EA1"/>
    <w:rsid w:val="007747C2"/>
    <w:rsid w:val="00780F6D"/>
    <w:rsid w:val="00781096"/>
    <w:rsid w:val="00782AF1"/>
    <w:rsid w:val="0078385C"/>
    <w:rsid w:val="00784DDB"/>
    <w:rsid w:val="00785B1B"/>
    <w:rsid w:val="00785CE4"/>
    <w:rsid w:val="00786BD5"/>
    <w:rsid w:val="00786D8C"/>
    <w:rsid w:val="0078725A"/>
    <w:rsid w:val="00790050"/>
    <w:rsid w:val="007901AC"/>
    <w:rsid w:val="00790707"/>
    <w:rsid w:val="007916C6"/>
    <w:rsid w:val="00792DD5"/>
    <w:rsid w:val="00797158"/>
    <w:rsid w:val="007971ED"/>
    <w:rsid w:val="00797597"/>
    <w:rsid w:val="0079762F"/>
    <w:rsid w:val="00797F48"/>
    <w:rsid w:val="007A0070"/>
    <w:rsid w:val="007A0BE3"/>
    <w:rsid w:val="007A16E4"/>
    <w:rsid w:val="007A3605"/>
    <w:rsid w:val="007A3CB8"/>
    <w:rsid w:val="007A4124"/>
    <w:rsid w:val="007A4EF3"/>
    <w:rsid w:val="007A70EF"/>
    <w:rsid w:val="007B15D7"/>
    <w:rsid w:val="007B1996"/>
    <w:rsid w:val="007B2B21"/>
    <w:rsid w:val="007B43A7"/>
    <w:rsid w:val="007B459D"/>
    <w:rsid w:val="007B67D0"/>
    <w:rsid w:val="007B6AFB"/>
    <w:rsid w:val="007B731E"/>
    <w:rsid w:val="007C1876"/>
    <w:rsid w:val="007C2266"/>
    <w:rsid w:val="007C6299"/>
    <w:rsid w:val="007C7B08"/>
    <w:rsid w:val="007D167D"/>
    <w:rsid w:val="007D1BC9"/>
    <w:rsid w:val="007D23FE"/>
    <w:rsid w:val="007D24FE"/>
    <w:rsid w:val="007D3129"/>
    <w:rsid w:val="007D4DD1"/>
    <w:rsid w:val="007D4DF6"/>
    <w:rsid w:val="007D5981"/>
    <w:rsid w:val="007D5BE5"/>
    <w:rsid w:val="007D7670"/>
    <w:rsid w:val="007E0675"/>
    <w:rsid w:val="007E0D51"/>
    <w:rsid w:val="007E2587"/>
    <w:rsid w:val="007E3BE2"/>
    <w:rsid w:val="007E4105"/>
    <w:rsid w:val="007E6074"/>
    <w:rsid w:val="007E6809"/>
    <w:rsid w:val="007E773F"/>
    <w:rsid w:val="007F0D31"/>
    <w:rsid w:val="007F1268"/>
    <w:rsid w:val="007F1B59"/>
    <w:rsid w:val="007F2E39"/>
    <w:rsid w:val="007F4B77"/>
    <w:rsid w:val="007F6D1E"/>
    <w:rsid w:val="007F757C"/>
    <w:rsid w:val="007F7FE1"/>
    <w:rsid w:val="008003CE"/>
    <w:rsid w:val="00800419"/>
    <w:rsid w:val="00800DD9"/>
    <w:rsid w:val="00800F2C"/>
    <w:rsid w:val="00800FC5"/>
    <w:rsid w:val="00802D7F"/>
    <w:rsid w:val="00802E9D"/>
    <w:rsid w:val="008033BB"/>
    <w:rsid w:val="008043E6"/>
    <w:rsid w:val="00804B41"/>
    <w:rsid w:val="00804E12"/>
    <w:rsid w:val="008062EB"/>
    <w:rsid w:val="00806A51"/>
    <w:rsid w:val="008076C3"/>
    <w:rsid w:val="00811980"/>
    <w:rsid w:val="008119B6"/>
    <w:rsid w:val="00813325"/>
    <w:rsid w:val="00813CAB"/>
    <w:rsid w:val="00816EDE"/>
    <w:rsid w:val="0082038F"/>
    <w:rsid w:val="008204CF"/>
    <w:rsid w:val="00820B60"/>
    <w:rsid w:val="00821EFA"/>
    <w:rsid w:val="008234A8"/>
    <w:rsid w:val="008247EC"/>
    <w:rsid w:val="00825C7F"/>
    <w:rsid w:val="0082649D"/>
    <w:rsid w:val="008264C0"/>
    <w:rsid w:val="00826CF9"/>
    <w:rsid w:val="008273E6"/>
    <w:rsid w:val="0083083F"/>
    <w:rsid w:val="00830F77"/>
    <w:rsid w:val="00832592"/>
    <w:rsid w:val="00832797"/>
    <w:rsid w:val="0083458C"/>
    <w:rsid w:val="00834E04"/>
    <w:rsid w:val="00834EF9"/>
    <w:rsid w:val="0083597E"/>
    <w:rsid w:val="00835A80"/>
    <w:rsid w:val="00835BA4"/>
    <w:rsid w:val="008362FE"/>
    <w:rsid w:val="0084263B"/>
    <w:rsid w:val="008435D9"/>
    <w:rsid w:val="00843662"/>
    <w:rsid w:val="008440B2"/>
    <w:rsid w:val="008459D7"/>
    <w:rsid w:val="0084641F"/>
    <w:rsid w:val="0084714B"/>
    <w:rsid w:val="00850A01"/>
    <w:rsid w:val="00850E28"/>
    <w:rsid w:val="00852135"/>
    <w:rsid w:val="008524D3"/>
    <w:rsid w:val="00852ECD"/>
    <w:rsid w:val="008535E7"/>
    <w:rsid w:val="0085399B"/>
    <w:rsid w:val="00854180"/>
    <w:rsid w:val="00855BCB"/>
    <w:rsid w:val="00856893"/>
    <w:rsid w:val="0086057A"/>
    <w:rsid w:val="00861531"/>
    <w:rsid w:val="0086163B"/>
    <w:rsid w:val="00861BE2"/>
    <w:rsid w:val="00861E7C"/>
    <w:rsid w:val="00862505"/>
    <w:rsid w:val="00862B25"/>
    <w:rsid w:val="00862CF4"/>
    <w:rsid w:val="00863FC9"/>
    <w:rsid w:val="00866A06"/>
    <w:rsid w:val="008674C3"/>
    <w:rsid w:val="008704D6"/>
    <w:rsid w:val="008707E2"/>
    <w:rsid w:val="0087140E"/>
    <w:rsid w:val="0087218A"/>
    <w:rsid w:val="008726A8"/>
    <w:rsid w:val="008737EA"/>
    <w:rsid w:val="0087424F"/>
    <w:rsid w:val="0087434F"/>
    <w:rsid w:val="00875ECF"/>
    <w:rsid w:val="00876ACD"/>
    <w:rsid w:val="008771CC"/>
    <w:rsid w:val="00877E17"/>
    <w:rsid w:val="0088041C"/>
    <w:rsid w:val="008836BE"/>
    <w:rsid w:val="008848EE"/>
    <w:rsid w:val="00885A65"/>
    <w:rsid w:val="00885B0C"/>
    <w:rsid w:val="008862EF"/>
    <w:rsid w:val="008909B4"/>
    <w:rsid w:val="00890D51"/>
    <w:rsid w:val="00891C09"/>
    <w:rsid w:val="00892950"/>
    <w:rsid w:val="00892B79"/>
    <w:rsid w:val="00893D6E"/>
    <w:rsid w:val="0089722E"/>
    <w:rsid w:val="00897287"/>
    <w:rsid w:val="008A13E6"/>
    <w:rsid w:val="008A1E37"/>
    <w:rsid w:val="008A2D69"/>
    <w:rsid w:val="008A349D"/>
    <w:rsid w:val="008A3CC2"/>
    <w:rsid w:val="008A4663"/>
    <w:rsid w:val="008A5E85"/>
    <w:rsid w:val="008B0346"/>
    <w:rsid w:val="008B0EA0"/>
    <w:rsid w:val="008B11CD"/>
    <w:rsid w:val="008B265E"/>
    <w:rsid w:val="008B2C00"/>
    <w:rsid w:val="008B2E7C"/>
    <w:rsid w:val="008B324D"/>
    <w:rsid w:val="008B3D3B"/>
    <w:rsid w:val="008B4EC2"/>
    <w:rsid w:val="008B5E58"/>
    <w:rsid w:val="008B5E91"/>
    <w:rsid w:val="008C0491"/>
    <w:rsid w:val="008C0978"/>
    <w:rsid w:val="008C158B"/>
    <w:rsid w:val="008C16BA"/>
    <w:rsid w:val="008C2585"/>
    <w:rsid w:val="008C4F35"/>
    <w:rsid w:val="008C5ABB"/>
    <w:rsid w:val="008C6468"/>
    <w:rsid w:val="008C69B8"/>
    <w:rsid w:val="008C7442"/>
    <w:rsid w:val="008D3FEA"/>
    <w:rsid w:val="008D4132"/>
    <w:rsid w:val="008D46C4"/>
    <w:rsid w:val="008D4D6F"/>
    <w:rsid w:val="008D5BCD"/>
    <w:rsid w:val="008D6CF2"/>
    <w:rsid w:val="008D6EC6"/>
    <w:rsid w:val="008D746E"/>
    <w:rsid w:val="008E084F"/>
    <w:rsid w:val="008E363D"/>
    <w:rsid w:val="008E391C"/>
    <w:rsid w:val="008E48FB"/>
    <w:rsid w:val="008E51A2"/>
    <w:rsid w:val="008E5E2A"/>
    <w:rsid w:val="008E763B"/>
    <w:rsid w:val="008F0026"/>
    <w:rsid w:val="008F08E2"/>
    <w:rsid w:val="008F1C39"/>
    <w:rsid w:val="008F1FAE"/>
    <w:rsid w:val="008F28F0"/>
    <w:rsid w:val="008F399E"/>
    <w:rsid w:val="008F4F3B"/>
    <w:rsid w:val="008F5AB8"/>
    <w:rsid w:val="008F691B"/>
    <w:rsid w:val="009000BB"/>
    <w:rsid w:val="00900281"/>
    <w:rsid w:val="00901267"/>
    <w:rsid w:val="00901BB2"/>
    <w:rsid w:val="0090293D"/>
    <w:rsid w:val="0090300D"/>
    <w:rsid w:val="00903372"/>
    <w:rsid w:val="00904002"/>
    <w:rsid w:val="00904989"/>
    <w:rsid w:val="00904E38"/>
    <w:rsid w:val="00905768"/>
    <w:rsid w:val="0090679C"/>
    <w:rsid w:val="00907101"/>
    <w:rsid w:val="009077C1"/>
    <w:rsid w:val="00907E2D"/>
    <w:rsid w:val="00912540"/>
    <w:rsid w:val="00914F23"/>
    <w:rsid w:val="00916D93"/>
    <w:rsid w:val="00920D6B"/>
    <w:rsid w:val="00920DEE"/>
    <w:rsid w:val="00921384"/>
    <w:rsid w:val="00921802"/>
    <w:rsid w:val="009238B1"/>
    <w:rsid w:val="00924560"/>
    <w:rsid w:val="0092715E"/>
    <w:rsid w:val="00930D25"/>
    <w:rsid w:val="00931057"/>
    <w:rsid w:val="0093130A"/>
    <w:rsid w:val="0093298C"/>
    <w:rsid w:val="0093314B"/>
    <w:rsid w:val="00933A31"/>
    <w:rsid w:val="00937B67"/>
    <w:rsid w:val="00940764"/>
    <w:rsid w:val="0094244B"/>
    <w:rsid w:val="00943191"/>
    <w:rsid w:val="00943924"/>
    <w:rsid w:val="0094460B"/>
    <w:rsid w:val="00945796"/>
    <w:rsid w:val="00946580"/>
    <w:rsid w:val="00946EA5"/>
    <w:rsid w:val="00946F4A"/>
    <w:rsid w:val="009479A9"/>
    <w:rsid w:val="0095039D"/>
    <w:rsid w:val="00951DA2"/>
    <w:rsid w:val="00952845"/>
    <w:rsid w:val="00952AB0"/>
    <w:rsid w:val="009537CB"/>
    <w:rsid w:val="00953952"/>
    <w:rsid w:val="00953F97"/>
    <w:rsid w:val="009559F5"/>
    <w:rsid w:val="00957B77"/>
    <w:rsid w:val="00957BCD"/>
    <w:rsid w:val="00957F20"/>
    <w:rsid w:val="0096059F"/>
    <w:rsid w:val="0096061C"/>
    <w:rsid w:val="009607E2"/>
    <w:rsid w:val="00961086"/>
    <w:rsid w:val="009612B9"/>
    <w:rsid w:val="009629C3"/>
    <w:rsid w:val="00964B35"/>
    <w:rsid w:val="00964C21"/>
    <w:rsid w:val="00964E2E"/>
    <w:rsid w:val="00966477"/>
    <w:rsid w:val="00966663"/>
    <w:rsid w:val="00966F8D"/>
    <w:rsid w:val="00970FD6"/>
    <w:rsid w:val="00971E08"/>
    <w:rsid w:val="00972587"/>
    <w:rsid w:val="00972D71"/>
    <w:rsid w:val="00973B9E"/>
    <w:rsid w:val="00975309"/>
    <w:rsid w:val="0097598F"/>
    <w:rsid w:val="00977CF8"/>
    <w:rsid w:val="00977F8B"/>
    <w:rsid w:val="00980B3D"/>
    <w:rsid w:val="00982DCB"/>
    <w:rsid w:val="009860FB"/>
    <w:rsid w:val="00990F29"/>
    <w:rsid w:val="0099132B"/>
    <w:rsid w:val="00991CFD"/>
    <w:rsid w:val="00993A15"/>
    <w:rsid w:val="00993C7B"/>
    <w:rsid w:val="00994968"/>
    <w:rsid w:val="00996C08"/>
    <w:rsid w:val="009974C7"/>
    <w:rsid w:val="009A0246"/>
    <w:rsid w:val="009A100A"/>
    <w:rsid w:val="009A1A8C"/>
    <w:rsid w:val="009A1DAB"/>
    <w:rsid w:val="009A3FD2"/>
    <w:rsid w:val="009A403F"/>
    <w:rsid w:val="009A445D"/>
    <w:rsid w:val="009A487A"/>
    <w:rsid w:val="009A4DF3"/>
    <w:rsid w:val="009A56F5"/>
    <w:rsid w:val="009A626C"/>
    <w:rsid w:val="009B04EB"/>
    <w:rsid w:val="009B1FB1"/>
    <w:rsid w:val="009B205E"/>
    <w:rsid w:val="009B3998"/>
    <w:rsid w:val="009B3C22"/>
    <w:rsid w:val="009B50F9"/>
    <w:rsid w:val="009B5C16"/>
    <w:rsid w:val="009B6110"/>
    <w:rsid w:val="009B6405"/>
    <w:rsid w:val="009B66BA"/>
    <w:rsid w:val="009B78E4"/>
    <w:rsid w:val="009C10B7"/>
    <w:rsid w:val="009C20C6"/>
    <w:rsid w:val="009C2329"/>
    <w:rsid w:val="009C3FFE"/>
    <w:rsid w:val="009C5E29"/>
    <w:rsid w:val="009C6232"/>
    <w:rsid w:val="009C6D90"/>
    <w:rsid w:val="009C6E11"/>
    <w:rsid w:val="009C7E4B"/>
    <w:rsid w:val="009D1937"/>
    <w:rsid w:val="009D23EC"/>
    <w:rsid w:val="009D276D"/>
    <w:rsid w:val="009D431D"/>
    <w:rsid w:val="009D448C"/>
    <w:rsid w:val="009D4AEC"/>
    <w:rsid w:val="009D5D8A"/>
    <w:rsid w:val="009D6BB2"/>
    <w:rsid w:val="009E05FA"/>
    <w:rsid w:val="009E1D02"/>
    <w:rsid w:val="009E1F0E"/>
    <w:rsid w:val="009E2C76"/>
    <w:rsid w:val="009E3631"/>
    <w:rsid w:val="009E4B56"/>
    <w:rsid w:val="009E5701"/>
    <w:rsid w:val="009E5973"/>
    <w:rsid w:val="009E618B"/>
    <w:rsid w:val="009E6602"/>
    <w:rsid w:val="009E66FB"/>
    <w:rsid w:val="009E6A4C"/>
    <w:rsid w:val="009E74B2"/>
    <w:rsid w:val="009E76C6"/>
    <w:rsid w:val="009F2211"/>
    <w:rsid w:val="009F6209"/>
    <w:rsid w:val="009F6CEA"/>
    <w:rsid w:val="00A00B2C"/>
    <w:rsid w:val="00A01062"/>
    <w:rsid w:val="00A01E87"/>
    <w:rsid w:val="00A0240C"/>
    <w:rsid w:val="00A02436"/>
    <w:rsid w:val="00A025FE"/>
    <w:rsid w:val="00A045A2"/>
    <w:rsid w:val="00A0471F"/>
    <w:rsid w:val="00A057A6"/>
    <w:rsid w:val="00A06E75"/>
    <w:rsid w:val="00A10013"/>
    <w:rsid w:val="00A124EB"/>
    <w:rsid w:val="00A14083"/>
    <w:rsid w:val="00A14180"/>
    <w:rsid w:val="00A149D0"/>
    <w:rsid w:val="00A14A6A"/>
    <w:rsid w:val="00A15135"/>
    <w:rsid w:val="00A1579B"/>
    <w:rsid w:val="00A21C0E"/>
    <w:rsid w:val="00A21D1A"/>
    <w:rsid w:val="00A22B4D"/>
    <w:rsid w:val="00A22FF6"/>
    <w:rsid w:val="00A2417B"/>
    <w:rsid w:val="00A24616"/>
    <w:rsid w:val="00A2622D"/>
    <w:rsid w:val="00A272DA"/>
    <w:rsid w:val="00A27577"/>
    <w:rsid w:val="00A27D04"/>
    <w:rsid w:val="00A30329"/>
    <w:rsid w:val="00A31E27"/>
    <w:rsid w:val="00A320F5"/>
    <w:rsid w:val="00A32870"/>
    <w:rsid w:val="00A32B00"/>
    <w:rsid w:val="00A33524"/>
    <w:rsid w:val="00A33707"/>
    <w:rsid w:val="00A34197"/>
    <w:rsid w:val="00A34A4C"/>
    <w:rsid w:val="00A35ACB"/>
    <w:rsid w:val="00A36691"/>
    <w:rsid w:val="00A36991"/>
    <w:rsid w:val="00A36BCE"/>
    <w:rsid w:val="00A4126C"/>
    <w:rsid w:val="00A41D5F"/>
    <w:rsid w:val="00A4320E"/>
    <w:rsid w:val="00A444C2"/>
    <w:rsid w:val="00A4499B"/>
    <w:rsid w:val="00A44CF0"/>
    <w:rsid w:val="00A44F88"/>
    <w:rsid w:val="00A454AA"/>
    <w:rsid w:val="00A513E9"/>
    <w:rsid w:val="00A51839"/>
    <w:rsid w:val="00A53734"/>
    <w:rsid w:val="00A54343"/>
    <w:rsid w:val="00A553BD"/>
    <w:rsid w:val="00A55E74"/>
    <w:rsid w:val="00A56199"/>
    <w:rsid w:val="00A5660F"/>
    <w:rsid w:val="00A5694E"/>
    <w:rsid w:val="00A56FA0"/>
    <w:rsid w:val="00A57988"/>
    <w:rsid w:val="00A579CB"/>
    <w:rsid w:val="00A579D1"/>
    <w:rsid w:val="00A60692"/>
    <w:rsid w:val="00A66F9A"/>
    <w:rsid w:val="00A67875"/>
    <w:rsid w:val="00A713B6"/>
    <w:rsid w:val="00A71DC3"/>
    <w:rsid w:val="00A71E60"/>
    <w:rsid w:val="00A71EF5"/>
    <w:rsid w:val="00A72A9B"/>
    <w:rsid w:val="00A72F88"/>
    <w:rsid w:val="00A73F17"/>
    <w:rsid w:val="00A76001"/>
    <w:rsid w:val="00A801A6"/>
    <w:rsid w:val="00A81354"/>
    <w:rsid w:val="00A82B0E"/>
    <w:rsid w:val="00A82EDD"/>
    <w:rsid w:val="00A84A1D"/>
    <w:rsid w:val="00A850A8"/>
    <w:rsid w:val="00A85109"/>
    <w:rsid w:val="00A86377"/>
    <w:rsid w:val="00A864B7"/>
    <w:rsid w:val="00A86FE5"/>
    <w:rsid w:val="00A87E48"/>
    <w:rsid w:val="00A90470"/>
    <w:rsid w:val="00A907AB"/>
    <w:rsid w:val="00A9143B"/>
    <w:rsid w:val="00A921D8"/>
    <w:rsid w:val="00A93881"/>
    <w:rsid w:val="00A9455C"/>
    <w:rsid w:val="00A94A89"/>
    <w:rsid w:val="00A94B07"/>
    <w:rsid w:val="00A9570E"/>
    <w:rsid w:val="00A96CFF"/>
    <w:rsid w:val="00A96E1D"/>
    <w:rsid w:val="00AA0237"/>
    <w:rsid w:val="00AA0A7F"/>
    <w:rsid w:val="00AA0E35"/>
    <w:rsid w:val="00AA0F29"/>
    <w:rsid w:val="00AA155C"/>
    <w:rsid w:val="00AA19D4"/>
    <w:rsid w:val="00AA1C85"/>
    <w:rsid w:val="00AA227E"/>
    <w:rsid w:val="00AA25F0"/>
    <w:rsid w:val="00AA2D76"/>
    <w:rsid w:val="00AA3231"/>
    <w:rsid w:val="00AA3761"/>
    <w:rsid w:val="00AA401B"/>
    <w:rsid w:val="00AA5157"/>
    <w:rsid w:val="00AA56BC"/>
    <w:rsid w:val="00AA5755"/>
    <w:rsid w:val="00AA5B05"/>
    <w:rsid w:val="00AA6932"/>
    <w:rsid w:val="00AA756A"/>
    <w:rsid w:val="00AA7EDC"/>
    <w:rsid w:val="00AB00E5"/>
    <w:rsid w:val="00AB105B"/>
    <w:rsid w:val="00AB13D9"/>
    <w:rsid w:val="00AB1D1D"/>
    <w:rsid w:val="00AB1E26"/>
    <w:rsid w:val="00AB2063"/>
    <w:rsid w:val="00AB3835"/>
    <w:rsid w:val="00AB4065"/>
    <w:rsid w:val="00AB4668"/>
    <w:rsid w:val="00AB48D3"/>
    <w:rsid w:val="00AB5FAF"/>
    <w:rsid w:val="00AB6CBF"/>
    <w:rsid w:val="00AB705B"/>
    <w:rsid w:val="00AC0C50"/>
    <w:rsid w:val="00AC36B0"/>
    <w:rsid w:val="00AC38A2"/>
    <w:rsid w:val="00AC3B42"/>
    <w:rsid w:val="00AC701C"/>
    <w:rsid w:val="00AD03B9"/>
    <w:rsid w:val="00AD2587"/>
    <w:rsid w:val="00AD3366"/>
    <w:rsid w:val="00AD3D2C"/>
    <w:rsid w:val="00AD6000"/>
    <w:rsid w:val="00AD685E"/>
    <w:rsid w:val="00AE095B"/>
    <w:rsid w:val="00AE17C0"/>
    <w:rsid w:val="00AE1AE8"/>
    <w:rsid w:val="00AE1D42"/>
    <w:rsid w:val="00AE2338"/>
    <w:rsid w:val="00AE2887"/>
    <w:rsid w:val="00AE4C56"/>
    <w:rsid w:val="00AE59D2"/>
    <w:rsid w:val="00AE67EA"/>
    <w:rsid w:val="00AF0B1E"/>
    <w:rsid w:val="00AF0D67"/>
    <w:rsid w:val="00AF0FCC"/>
    <w:rsid w:val="00AF1856"/>
    <w:rsid w:val="00AF2AAD"/>
    <w:rsid w:val="00AF3395"/>
    <w:rsid w:val="00AF3855"/>
    <w:rsid w:val="00AF4598"/>
    <w:rsid w:val="00AF466A"/>
    <w:rsid w:val="00AF51FC"/>
    <w:rsid w:val="00AF5D30"/>
    <w:rsid w:val="00AF6B4B"/>
    <w:rsid w:val="00AF6E26"/>
    <w:rsid w:val="00AF7989"/>
    <w:rsid w:val="00B00F47"/>
    <w:rsid w:val="00B0152E"/>
    <w:rsid w:val="00B01D21"/>
    <w:rsid w:val="00B02543"/>
    <w:rsid w:val="00B0325B"/>
    <w:rsid w:val="00B03374"/>
    <w:rsid w:val="00B048AD"/>
    <w:rsid w:val="00B04A95"/>
    <w:rsid w:val="00B06A3D"/>
    <w:rsid w:val="00B06B10"/>
    <w:rsid w:val="00B0751F"/>
    <w:rsid w:val="00B0771E"/>
    <w:rsid w:val="00B078E9"/>
    <w:rsid w:val="00B10261"/>
    <w:rsid w:val="00B107E8"/>
    <w:rsid w:val="00B10B62"/>
    <w:rsid w:val="00B14871"/>
    <w:rsid w:val="00B15D5E"/>
    <w:rsid w:val="00B15E96"/>
    <w:rsid w:val="00B16015"/>
    <w:rsid w:val="00B16758"/>
    <w:rsid w:val="00B16F6E"/>
    <w:rsid w:val="00B17493"/>
    <w:rsid w:val="00B17C91"/>
    <w:rsid w:val="00B20244"/>
    <w:rsid w:val="00B20F77"/>
    <w:rsid w:val="00B21B8C"/>
    <w:rsid w:val="00B2239F"/>
    <w:rsid w:val="00B22D26"/>
    <w:rsid w:val="00B233B7"/>
    <w:rsid w:val="00B24DD6"/>
    <w:rsid w:val="00B251F4"/>
    <w:rsid w:val="00B257A7"/>
    <w:rsid w:val="00B258FF"/>
    <w:rsid w:val="00B27E0D"/>
    <w:rsid w:val="00B30300"/>
    <w:rsid w:val="00B32DE8"/>
    <w:rsid w:val="00B345B8"/>
    <w:rsid w:val="00B3496D"/>
    <w:rsid w:val="00B35A97"/>
    <w:rsid w:val="00B3668E"/>
    <w:rsid w:val="00B3789E"/>
    <w:rsid w:val="00B40792"/>
    <w:rsid w:val="00B40934"/>
    <w:rsid w:val="00B40F04"/>
    <w:rsid w:val="00B44810"/>
    <w:rsid w:val="00B45A35"/>
    <w:rsid w:val="00B5383C"/>
    <w:rsid w:val="00B53864"/>
    <w:rsid w:val="00B53A47"/>
    <w:rsid w:val="00B53DF5"/>
    <w:rsid w:val="00B543D1"/>
    <w:rsid w:val="00B54B0F"/>
    <w:rsid w:val="00B55C87"/>
    <w:rsid w:val="00B561C0"/>
    <w:rsid w:val="00B56636"/>
    <w:rsid w:val="00B566EB"/>
    <w:rsid w:val="00B56F7D"/>
    <w:rsid w:val="00B572FD"/>
    <w:rsid w:val="00B57BA4"/>
    <w:rsid w:val="00B60192"/>
    <w:rsid w:val="00B60C32"/>
    <w:rsid w:val="00B61631"/>
    <w:rsid w:val="00B6178C"/>
    <w:rsid w:val="00B61F55"/>
    <w:rsid w:val="00B637C5"/>
    <w:rsid w:val="00B63BB5"/>
    <w:rsid w:val="00B67FA0"/>
    <w:rsid w:val="00B7145C"/>
    <w:rsid w:val="00B71539"/>
    <w:rsid w:val="00B715AA"/>
    <w:rsid w:val="00B723D4"/>
    <w:rsid w:val="00B72495"/>
    <w:rsid w:val="00B72D77"/>
    <w:rsid w:val="00B72F23"/>
    <w:rsid w:val="00B73353"/>
    <w:rsid w:val="00B737CD"/>
    <w:rsid w:val="00B74B02"/>
    <w:rsid w:val="00B7583A"/>
    <w:rsid w:val="00B75C4F"/>
    <w:rsid w:val="00B75E4F"/>
    <w:rsid w:val="00B75F15"/>
    <w:rsid w:val="00B806AC"/>
    <w:rsid w:val="00B812D5"/>
    <w:rsid w:val="00B82005"/>
    <w:rsid w:val="00B8593B"/>
    <w:rsid w:val="00B86F26"/>
    <w:rsid w:val="00B87056"/>
    <w:rsid w:val="00B87BA4"/>
    <w:rsid w:val="00B90515"/>
    <w:rsid w:val="00B925A5"/>
    <w:rsid w:val="00B941BD"/>
    <w:rsid w:val="00B961CE"/>
    <w:rsid w:val="00B96B48"/>
    <w:rsid w:val="00B9710C"/>
    <w:rsid w:val="00BA1B0B"/>
    <w:rsid w:val="00BA28CD"/>
    <w:rsid w:val="00BA2D4A"/>
    <w:rsid w:val="00BA4791"/>
    <w:rsid w:val="00BA6011"/>
    <w:rsid w:val="00BA7D08"/>
    <w:rsid w:val="00BB186B"/>
    <w:rsid w:val="00BB1EEC"/>
    <w:rsid w:val="00BB2E24"/>
    <w:rsid w:val="00BB3468"/>
    <w:rsid w:val="00BB46FA"/>
    <w:rsid w:val="00BB54E4"/>
    <w:rsid w:val="00BB58D5"/>
    <w:rsid w:val="00BB6BAA"/>
    <w:rsid w:val="00BB7A8C"/>
    <w:rsid w:val="00BC0D09"/>
    <w:rsid w:val="00BC0E97"/>
    <w:rsid w:val="00BC2529"/>
    <w:rsid w:val="00BC2B9F"/>
    <w:rsid w:val="00BC46DB"/>
    <w:rsid w:val="00BC5D75"/>
    <w:rsid w:val="00BD0107"/>
    <w:rsid w:val="00BD0A8B"/>
    <w:rsid w:val="00BD28A9"/>
    <w:rsid w:val="00BD497D"/>
    <w:rsid w:val="00BD5647"/>
    <w:rsid w:val="00BD570F"/>
    <w:rsid w:val="00BD5711"/>
    <w:rsid w:val="00BD5AC8"/>
    <w:rsid w:val="00BD5EDB"/>
    <w:rsid w:val="00BD61DF"/>
    <w:rsid w:val="00BD6912"/>
    <w:rsid w:val="00BD6A43"/>
    <w:rsid w:val="00BD74E7"/>
    <w:rsid w:val="00BD7CD3"/>
    <w:rsid w:val="00BE01AB"/>
    <w:rsid w:val="00BE0494"/>
    <w:rsid w:val="00BE105D"/>
    <w:rsid w:val="00BE2022"/>
    <w:rsid w:val="00BE3717"/>
    <w:rsid w:val="00BE3F8F"/>
    <w:rsid w:val="00BE405F"/>
    <w:rsid w:val="00BE41C3"/>
    <w:rsid w:val="00BE7E0D"/>
    <w:rsid w:val="00BF080D"/>
    <w:rsid w:val="00BF2D26"/>
    <w:rsid w:val="00BF31D2"/>
    <w:rsid w:val="00BF37D1"/>
    <w:rsid w:val="00BF3CCF"/>
    <w:rsid w:val="00BF403F"/>
    <w:rsid w:val="00BF486C"/>
    <w:rsid w:val="00BF4D77"/>
    <w:rsid w:val="00BF7058"/>
    <w:rsid w:val="00C0015E"/>
    <w:rsid w:val="00C00419"/>
    <w:rsid w:val="00C008A8"/>
    <w:rsid w:val="00C0296A"/>
    <w:rsid w:val="00C03149"/>
    <w:rsid w:val="00C041CC"/>
    <w:rsid w:val="00C045A2"/>
    <w:rsid w:val="00C04A63"/>
    <w:rsid w:val="00C05390"/>
    <w:rsid w:val="00C05F29"/>
    <w:rsid w:val="00C063DB"/>
    <w:rsid w:val="00C063E1"/>
    <w:rsid w:val="00C07302"/>
    <w:rsid w:val="00C10858"/>
    <w:rsid w:val="00C108ED"/>
    <w:rsid w:val="00C135DB"/>
    <w:rsid w:val="00C14AC0"/>
    <w:rsid w:val="00C1510C"/>
    <w:rsid w:val="00C1674A"/>
    <w:rsid w:val="00C16A62"/>
    <w:rsid w:val="00C1737F"/>
    <w:rsid w:val="00C17BD4"/>
    <w:rsid w:val="00C2062B"/>
    <w:rsid w:val="00C20ED1"/>
    <w:rsid w:val="00C2370E"/>
    <w:rsid w:val="00C245B3"/>
    <w:rsid w:val="00C262C9"/>
    <w:rsid w:val="00C2682C"/>
    <w:rsid w:val="00C27632"/>
    <w:rsid w:val="00C32849"/>
    <w:rsid w:val="00C33184"/>
    <w:rsid w:val="00C3368F"/>
    <w:rsid w:val="00C34246"/>
    <w:rsid w:val="00C34767"/>
    <w:rsid w:val="00C35B20"/>
    <w:rsid w:val="00C36BFE"/>
    <w:rsid w:val="00C37712"/>
    <w:rsid w:val="00C37F7B"/>
    <w:rsid w:val="00C40ACB"/>
    <w:rsid w:val="00C422EB"/>
    <w:rsid w:val="00C42924"/>
    <w:rsid w:val="00C4556E"/>
    <w:rsid w:val="00C45E1E"/>
    <w:rsid w:val="00C46720"/>
    <w:rsid w:val="00C4741F"/>
    <w:rsid w:val="00C479B7"/>
    <w:rsid w:val="00C506ED"/>
    <w:rsid w:val="00C51096"/>
    <w:rsid w:val="00C51574"/>
    <w:rsid w:val="00C54159"/>
    <w:rsid w:val="00C56153"/>
    <w:rsid w:val="00C569D1"/>
    <w:rsid w:val="00C57E94"/>
    <w:rsid w:val="00C60145"/>
    <w:rsid w:val="00C61A81"/>
    <w:rsid w:val="00C62CF0"/>
    <w:rsid w:val="00C6397A"/>
    <w:rsid w:val="00C6428C"/>
    <w:rsid w:val="00C651CA"/>
    <w:rsid w:val="00C65588"/>
    <w:rsid w:val="00C67D27"/>
    <w:rsid w:val="00C7032E"/>
    <w:rsid w:val="00C7047A"/>
    <w:rsid w:val="00C7106A"/>
    <w:rsid w:val="00C71436"/>
    <w:rsid w:val="00C71641"/>
    <w:rsid w:val="00C71A37"/>
    <w:rsid w:val="00C749AD"/>
    <w:rsid w:val="00C74EC2"/>
    <w:rsid w:val="00C757DC"/>
    <w:rsid w:val="00C759A6"/>
    <w:rsid w:val="00C7672F"/>
    <w:rsid w:val="00C76AC4"/>
    <w:rsid w:val="00C76E48"/>
    <w:rsid w:val="00C77630"/>
    <w:rsid w:val="00C81371"/>
    <w:rsid w:val="00C81550"/>
    <w:rsid w:val="00C81794"/>
    <w:rsid w:val="00C8346E"/>
    <w:rsid w:val="00C83695"/>
    <w:rsid w:val="00C90539"/>
    <w:rsid w:val="00C90F02"/>
    <w:rsid w:val="00C91C6F"/>
    <w:rsid w:val="00C92ED8"/>
    <w:rsid w:val="00C930F7"/>
    <w:rsid w:val="00C940F7"/>
    <w:rsid w:val="00C9416C"/>
    <w:rsid w:val="00C954F5"/>
    <w:rsid w:val="00C959B4"/>
    <w:rsid w:val="00C975CA"/>
    <w:rsid w:val="00C97800"/>
    <w:rsid w:val="00CA0B66"/>
    <w:rsid w:val="00CA0E19"/>
    <w:rsid w:val="00CA1C91"/>
    <w:rsid w:val="00CA2834"/>
    <w:rsid w:val="00CA3897"/>
    <w:rsid w:val="00CA39BD"/>
    <w:rsid w:val="00CA5163"/>
    <w:rsid w:val="00CA5164"/>
    <w:rsid w:val="00CA5926"/>
    <w:rsid w:val="00CA5E92"/>
    <w:rsid w:val="00CB1F88"/>
    <w:rsid w:val="00CB25FD"/>
    <w:rsid w:val="00CB3D9F"/>
    <w:rsid w:val="00CB4AE7"/>
    <w:rsid w:val="00CB62FB"/>
    <w:rsid w:val="00CB6916"/>
    <w:rsid w:val="00CB7BD8"/>
    <w:rsid w:val="00CC0745"/>
    <w:rsid w:val="00CC0A2E"/>
    <w:rsid w:val="00CC0C27"/>
    <w:rsid w:val="00CC14CA"/>
    <w:rsid w:val="00CC1D18"/>
    <w:rsid w:val="00CC248F"/>
    <w:rsid w:val="00CC3139"/>
    <w:rsid w:val="00CC39D4"/>
    <w:rsid w:val="00CC39E3"/>
    <w:rsid w:val="00CC4170"/>
    <w:rsid w:val="00CC45C0"/>
    <w:rsid w:val="00CC55EA"/>
    <w:rsid w:val="00CC6223"/>
    <w:rsid w:val="00CC6557"/>
    <w:rsid w:val="00CC686E"/>
    <w:rsid w:val="00CC6CCA"/>
    <w:rsid w:val="00CC7F6E"/>
    <w:rsid w:val="00CD067F"/>
    <w:rsid w:val="00CD2495"/>
    <w:rsid w:val="00CD2524"/>
    <w:rsid w:val="00CD2595"/>
    <w:rsid w:val="00CD281A"/>
    <w:rsid w:val="00CD31C2"/>
    <w:rsid w:val="00CD38E2"/>
    <w:rsid w:val="00CD4040"/>
    <w:rsid w:val="00CD4BA9"/>
    <w:rsid w:val="00CD5CD3"/>
    <w:rsid w:val="00CD618B"/>
    <w:rsid w:val="00CD73D4"/>
    <w:rsid w:val="00CD7497"/>
    <w:rsid w:val="00CE23E2"/>
    <w:rsid w:val="00CE2693"/>
    <w:rsid w:val="00CE2F43"/>
    <w:rsid w:val="00CE5F41"/>
    <w:rsid w:val="00CE6153"/>
    <w:rsid w:val="00CE67D8"/>
    <w:rsid w:val="00CE723A"/>
    <w:rsid w:val="00CE7326"/>
    <w:rsid w:val="00CE7FC7"/>
    <w:rsid w:val="00CF0821"/>
    <w:rsid w:val="00CF0DF5"/>
    <w:rsid w:val="00CF1717"/>
    <w:rsid w:val="00CF1BEA"/>
    <w:rsid w:val="00CF217D"/>
    <w:rsid w:val="00CF2A58"/>
    <w:rsid w:val="00CF2D17"/>
    <w:rsid w:val="00CF466D"/>
    <w:rsid w:val="00CF681A"/>
    <w:rsid w:val="00D01509"/>
    <w:rsid w:val="00D02F91"/>
    <w:rsid w:val="00D03338"/>
    <w:rsid w:val="00D03495"/>
    <w:rsid w:val="00D03802"/>
    <w:rsid w:val="00D04157"/>
    <w:rsid w:val="00D04A20"/>
    <w:rsid w:val="00D06CC4"/>
    <w:rsid w:val="00D06D54"/>
    <w:rsid w:val="00D073A0"/>
    <w:rsid w:val="00D07D6D"/>
    <w:rsid w:val="00D101E9"/>
    <w:rsid w:val="00D10B8F"/>
    <w:rsid w:val="00D11629"/>
    <w:rsid w:val="00D12056"/>
    <w:rsid w:val="00D1354E"/>
    <w:rsid w:val="00D13FFC"/>
    <w:rsid w:val="00D1445D"/>
    <w:rsid w:val="00D15C1D"/>
    <w:rsid w:val="00D163B0"/>
    <w:rsid w:val="00D17220"/>
    <w:rsid w:val="00D1730F"/>
    <w:rsid w:val="00D202AE"/>
    <w:rsid w:val="00D20A6D"/>
    <w:rsid w:val="00D2178D"/>
    <w:rsid w:val="00D22059"/>
    <w:rsid w:val="00D2263F"/>
    <w:rsid w:val="00D26774"/>
    <w:rsid w:val="00D270FC"/>
    <w:rsid w:val="00D3150B"/>
    <w:rsid w:val="00D31D7F"/>
    <w:rsid w:val="00D32191"/>
    <w:rsid w:val="00D33741"/>
    <w:rsid w:val="00D33770"/>
    <w:rsid w:val="00D35BDB"/>
    <w:rsid w:val="00D3691D"/>
    <w:rsid w:val="00D40721"/>
    <w:rsid w:val="00D40AFB"/>
    <w:rsid w:val="00D41CD1"/>
    <w:rsid w:val="00D41F85"/>
    <w:rsid w:val="00D43062"/>
    <w:rsid w:val="00D4329D"/>
    <w:rsid w:val="00D43C15"/>
    <w:rsid w:val="00D447A6"/>
    <w:rsid w:val="00D46B32"/>
    <w:rsid w:val="00D47F2B"/>
    <w:rsid w:val="00D50033"/>
    <w:rsid w:val="00D504A6"/>
    <w:rsid w:val="00D50EB2"/>
    <w:rsid w:val="00D53888"/>
    <w:rsid w:val="00D54F6D"/>
    <w:rsid w:val="00D55B4A"/>
    <w:rsid w:val="00D55BA9"/>
    <w:rsid w:val="00D55FE1"/>
    <w:rsid w:val="00D56026"/>
    <w:rsid w:val="00D62459"/>
    <w:rsid w:val="00D62C45"/>
    <w:rsid w:val="00D63709"/>
    <w:rsid w:val="00D66594"/>
    <w:rsid w:val="00D70252"/>
    <w:rsid w:val="00D7046C"/>
    <w:rsid w:val="00D7124A"/>
    <w:rsid w:val="00D722CE"/>
    <w:rsid w:val="00D72623"/>
    <w:rsid w:val="00D72EAA"/>
    <w:rsid w:val="00D73024"/>
    <w:rsid w:val="00D73177"/>
    <w:rsid w:val="00D736E0"/>
    <w:rsid w:val="00D74580"/>
    <w:rsid w:val="00D76135"/>
    <w:rsid w:val="00D76288"/>
    <w:rsid w:val="00D7686D"/>
    <w:rsid w:val="00D76AF6"/>
    <w:rsid w:val="00D77D63"/>
    <w:rsid w:val="00D80578"/>
    <w:rsid w:val="00D80B8D"/>
    <w:rsid w:val="00D81FE8"/>
    <w:rsid w:val="00D822FC"/>
    <w:rsid w:val="00D82AEC"/>
    <w:rsid w:val="00D83EFF"/>
    <w:rsid w:val="00D902B7"/>
    <w:rsid w:val="00D9053C"/>
    <w:rsid w:val="00D9073C"/>
    <w:rsid w:val="00D91954"/>
    <w:rsid w:val="00D91C3C"/>
    <w:rsid w:val="00D91E92"/>
    <w:rsid w:val="00D929EB"/>
    <w:rsid w:val="00D92F9C"/>
    <w:rsid w:val="00D93609"/>
    <w:rsid w:val="00D953A2"/>
    <w:rsid w:val="00D95737"/>
    <w:rsid w:val="00D963E1"/>
    <w:rsid w:val="00D967E7"/>
    <w:rsid w:val="00D96C59"/>
    <w:rsid w:val="00DA006F"/>
    <w:rsid w:val="00DA1185"/>
    <w:rsid w:val="00DA14B1"/>
    <w:rsid w:val="00DA6575"/>
    <w:rsid w:val="00DA74AD"/>
    <w:rsid w:val="00DB0275"/>
    <w:rsid w:val="00DB16BA"/>
    <w:rsid w:val="00DB3435"/>
    <w:rsid w:val="00DB3D36"/>
    <w:rsid w:val="00DB4377"/>
    <w:rsid w:val="00DB4F14"/>
    <w:rsid w:val="00DB4FAE"/>
    <w:rsid w:val="00DB534D"/>
    <w:rsid w:val="00DB563C"/>
    <w:rsid w:val="00DB5DB2"/>
    <w:rsid w:val="00DB75E3"/>
    <w:rsid w:val="00DB7BDC"/>
    <w:rsid w:val="00DC048F"/>
    <w:rsid w:val="00DC09D3"/>
    <w:rsid w:val="00DC0AFF"/>
    <w:rsid w:val="00DC15A2"/>
    <w:rsid w:val="00DC2BFE"/>
    <w:rsid w:val="00DC3936"/>
    <w:rsid w:val="00DC445D"/>
    <w:rsid w:val="00DC5467"/>
    <w:rsid w:val="00DC5564"/>
    <w:rsid w:val="00DC5EBC"/>
    <w:rsid w:val="00DC69DA"/>
    <w:rsid w:val="00DD0DC5"/>
    <w:rsid w:val="00DD1FFD"/>
    <w:rsid w:val="00DD40A3"/>
    <w:rsid w:val="00DD64E9"/>
    <w:rsid w:val="00DD66E4"/>
    <w:rsid w:val="00DD7C19"/>
    <w:rsid w:val="00DD7DFB"/>
    <w:rsid w:val="00DE05B5"/>
    <w:rsid w:val="00DE0B3A"/>
    <w:rsid w:val="00DE3803"/>
    <w:rsid w:val="00DE40A4"/>
    <w:rsid w:val="00DE460C"/>
    <w:rsid w:val="00DE4DCB"/>
    <w:rsid w:val="00DE4FEF"/>
    <w:rsid w:val="00DE5384"/>
    <w:rsid w:val="00DE613E"/>
    <w:rsid w:val="00DE632F"/>
    <w:rsid w:val="00DE72F7"/>
    <w:rsid w:val="00DF0DDE"/>
    <w:rsid w:val="00DF0E83"/>
    <w:rsid w:val="00DF1462"/>
    <w:rsid w:val="00DF14EF"/>
    <w:rsid w:val="00DF3427"/>
    <w:rsid w:val="00DF385E"/>
    <w:rsid w:val="00DF43CD"/>
    <w:rsid w:val="00DF473E"/>
    <w:rsid w:val="00DF668C"/>
    <w:rsid w:val="00DF672A"/>
    <w:rsid w:val="00DF6DFF"/>
    <w:rsid w:val="00DF75E3"/>
    <w:rsid w:val="00DF7652"/>
    <w:rsid w:val="00DF7E53"/>
    <w:rsid w:val="00E00374"/>
    <w:rsid w:val="00E0055B"/>
    <w:rsid w:val="00E00FC6"/>
    <w:rsid w:val="00E0373D"/>
    <w:rsid w:val="00E04C1C"/>
    <w:rsid w:val="00E04D40"/>
    <w:rsid w:val="00E04DA0"/>
    <w:rsid w:val="00E11127"/>
    <w:rsid w:val="00E12B5E"/>
    <w:rsid w:val="00E139F9"/>
    <w:rsid w:val="00E1584B"/>
    <w:rsid w:val="00E16DEA"/>
    <w:rsid w:val="00E1795A"/>
    <w:rsid w:val="00E211AA"/>
    <w:rsid w:val="00E218FE"/>
    <w:rsid w:val="00E22F15"/>
    <w:rsid w:val="00E233E0"/>
    <w:rsid w:val="00E23BB7"/>
    <w:rsid w:val="00E24C45"/>
    <w:rsid w:val="00E26AA1"/>
    <w:rsid w:val="00E278B2"/>
    <w:rsid w:val="00E27D05"/>
    <w:rsid w:val="00E27FAB"/>
    <w:rsid w:val="00E32F06"/>
    <w:rsid w:val="00E32F30"/>
    <w:rsid w:val="00E3554B"/>
    <w:rsid w:val="00E3631B"/>
    <w:rsid w:val="00E37914"/>
    <w:rsid w:val="00E37F95"/>
    <w:rsid w:val="00E40506"/>
    <w:rsid w:val="00E40775"/>
    <w:rsid w:val="00E408DF"/>
    <w:rsid w:val="00E40E7E"/>
    <w:rsid w:val="00E4371C"/>
    <w:rsid w:val="00E438E0"/>
    <w:rsid w:val="00E44538"/>
    <w:rsid w:val="00E449F7"/>
    <w:rsid w:val="00E4518F"/>
    <w:rsid w:val="00E455B1"/>
    <w:rsid w:val="00E45DF1"/>
    <w:rsid w:val="00E47A60"/>
    <w:rsid w:val="00E47BEE"/>
    <w:rsid w:val="00E47F98"/>
    <w:rsid w:val="00E50DC3"/>
    <w:rsid w:val="00E51FE3"/>
    <w:rsid w:val="00E523B7"/>
    <w:rsid w:val="00E52B8B"/>
    <w:rsid w:val="00E52F53"/>
    <w:rsid w:val="00E53F48"/>
    <w:rsid w:val="00E54325"/>
    <w:rsid w:val="00E55BD4"/>
    <w:rsid w:val="00E57A16"/>
    <w:rsid w:val="00E57B3C"/>
    <w:rsid w:val="00E62377"/>
    <w:rsid w:val="00E630F5"/>
    <w:rsid w:val="00E63C84"/>
    <w:rsid w:val="00E63DCF"/>
    <w:rsid w:val="00E63DEF"/>
    <w:rsid w:val="00E64718"/>
    <w:rsid w:val="00E65AC7"/>
    <w:rsid w:val="00E716B2"/>
    <w:rsid w:val="00E71BCC"/>
    <w:rsid w:val="00E727D5"/>
    <w:rsid w:val="00E72C71"/>
    <w:rsid w:val="00E74017"/>
    <w:rsid w:val="00E7537E"/>
    <w:rsid w:val="00E816FC"/>
    <w:rsid w:val="00E819BA"/>
    <w:rsid w:val="00E819D6"/>
    <w:rsid w:val="00E82452"/>
    <w:rsid w:val="00E82ADA"/>
    <w:rsid w:val="00E82B24"/>
    <w:rsid w:val="00E850C9"/>
    <w:rsid w:val="00E859DD"/>
    <w:rsid w:val="00E86E5D"/>
    <w:rsid w:val="00E86FBF"/>
    <w:rsid w:val="00E92394"/>
    <w:rsid w:val="00E940F5"/>
    <w:rsid w:val="00E94C75"/>
    <w:rsid w:val="00E958BA"/>
    <w:rsid w:val="00E9673F"/>
    <w:rsid w:val="00E96F24"/>
    <w:rsid w:val="00E97BDD"/>
    <w:rsid w:val="00E97DCB"/>
    <w:rsid w:val="00EA02C4"/>
    <w:rsid w:val="00EA047F"/>
    <w:rsid w:val="00EA0D00"/>
    <w:rsid w:val="00EA2DD5"/>
    <w:rsid w:val="00EA36AF"/>
    <w:rsid w:val="00EA3A17"/>
    <w:rsid w:val="00EA4D0B"/>
    <w:rsid w:val="00EA63D2"/>
    <w:rsid w:val="00EA653D"/>
    <w:rsid w:val="00EA69F2"/>
    <w:rsid w:val="00EB13E0"/>
    <w:rsid w:val="00EB2B08"/>
    <w:rsid w:val="00EB2D6B"/>
    <w:rsid w:val="00EB3030"/>
    <w:rsid w:val="00EB3313"/>
    <w:rsid w:val="00EB48C6"/>
    <w:rsid w:val="00EB5381"/>
    <w:rsid w:val="00EB79C3"/>
    <w:rsid w:val="00EC13BA"/>
    <w:rsid w:val="00EC13E4"/>
    <w:rsid w:val="00EC1FA2"/>
    <w:rsid w:val="00EC629A"/>
    <w:rsid w:val="00EC62A5"/>
    <w:rsid w:val="00EC68F7"/>
    <w:rsid w:val="00EC7016"/>
    <w:rsid w:val="00ED02E3"/>
    <w:rsid w:val="00ED2411"/>
    <w:rsid w:val="00ED2E9E"/>
    <w:rsid w:val="00ED5BDB"/>
    <w:rsid w:val="00ED711D"/>
    <w:rsid w:val="00ED7421"/>
    <w:rsid w:val="00ED778A"/>
    <w:rsid w:val="00ED7ED2"/>
    <w:rsid w:val="00EE001A"/>
    <w:rsid w:val="00EE1AF1"/>
    <w:rsid w:val="00EE1C8C"/>
    <w:rsid w:val="00EE1DC9"/>
    <w:rsid w:val="00EE2045"/>
    <w:rsid w:val="00EE29CA"/>
    <w:rsid w:val="00EE29E3"/>
    <w:rsid w:val="00EE2CCC"/>
    <w:rsid w:val="00EE38A2"/>
    <w:rsid w:val="00EE3926"/>
    <w:rsid w:val="00EE47A2"/>
    <w:rsid w:val="00EE481E"/>
    <w:rsid w:val="00EE4B66"/>
    <w:rsid w:val="00EE75BF"/>
    <w:rsid w:val="00EF0F6C"/>
    <w:rsid w:val="00EF1158"/>
    <w:rsid w:val="00EF1208"/>
    <w:rsid w:val="00EF1308"/>
    <w:rsid w:val="00EF2BDA"/>
    <w:rsid w:val="00EF3C6D"/>
    <w:rsid w:val="00EF4B30"/>
    <w:rsid w:val="00EF5480"/>
    <w:rsid w:val="00EF5C1D"/>
    <w:rsid w:val="00EF5EB7"/>
    <w:rsid w:val="00EF63EF"/>
    <w:rsid w:val="00EF75BE"/>
    <w:rsid w:val="00F0133F"/>
    <w:rsid w:val="00F02842"/>
    <w:rsid w:val="00F04530"/>
    <w:rsid w:val="00F0531D"/>
    <w:rsid w:val="00F05AB2"/>
    <w:rsid w:val="00F06A3C"/>
    <w:rsid w:val="00F06E42"/>
    <w:rsid w:val="00F07DB4"/>
    <w:rsid w:val="00F07EF2"/>
    <w:rsid w:val="00F1017F"/>
    <w:rsid w:val="00F10959"/>
    <w:rsid w:val="00F10B10"/>
    <w:rsid w:val="00F1131A"/>
    <w:rsid w:val="00F117C1"/>
    <w:rsid w:val="00F11EAE"/>
    <w:rsid w:val="00F124BE"/>
    <w:rsid w:val="00F15DA5"/>
    <w:rsid w:val="00F15FA1"/>
    <w:rsid w:val="00F17312"/>
    <w:rsid w:val="00F2339D"/>
    <w:rsid w:val="00F26F62"/>
    <w:rsid w:val="00F2748F"/>
    <w:rsid w:val="00F27B0C"/>
    <w:rsid w:val="00F31E6C"/>
    <w:rsid w:val="00F32664"/>
    <w:rsid w:val="00F338B9"/>
    <w:rsid w:val="00F342AA"/>
    <w:rsid w:val="00F3558E"/>
    <w:rsid w:val="00F36CA1"/>
    <w:rsid w:val="00F40CB0"/>
    <w:rsid w:val="00F41E62"/>
    <w:rsid w:val="00F42534"/>
    <w:rsid w:val="00F43141"/>
    <w:rsid w:val="00F4324D"/>
    <w:rsid w:val="00F43C54"/>
    <w:rsid w:val="00F43D8C"/>
    <w:rsid w:val="00F43DA4"/>
    <w:rsid w:val="00F43E0E"/>
    <w:rsid w:val="00F44EBB"/>
    <w:rsid w:val="00F458A9"/>
    <w:rsid w:val="00F479C6"/>
    <w:rsid w:val="00F47BC6"/>
    <w:rsid w:val="00F51736"/>
    <w:rsid w:val="00F5214C"/>
    <w:rsid w:val="00F525D2"/>
    <w:rsid w:val="00F5359C"/>
    <w:rsid w:val="00F539B0"/>
    <w:rsid w:val="00F539F6"/>
    <w:rsid w:val="00F54184"/>
    <w:rsid w:val="00F54A5E"/>
    <w:rsid w:val="00F550F2"/>
    <w:rsid w:val="00F556CB"/>
    <w:rsid w:val="00F55A8D"/>
    <w:rsid w:val="00F55ABE"/>
    <w:rsid w:val="00F56B79"/>
    <w:rsid w:val="00F5705C"/>
    <w:rsid w:val="00F60CFD"/>
    <w:rsid w:val="00F60DFF"/>
    <w:rsid w:val="00F647AE"/>
    <w:rsid w:val="00F65FC0"/>
    <w:rsid w:val="00F66A81"/>
    <w:rsid w:val="00F71DCE"/>
    <w:rsid w:val="00F7362D"/>
    <w:rsid w:val="00F738BC"/>
    <w:rsid w:val="00F75884"/>
    <w:rsid w:val="00F772A6"/>
    <w:rsid w:val="00F80263"/>
    <w:rsid w:val="00F84440"/>
    <w:rsid w:val="00F85649"/>
    <w:rsid w:val="00F8698A"/>
    <w:rsid w:val="00F872C2"/>
    <w:rsid w:val="00F87A96"/>
    <w:rsid w:val="00F90170"/>
    <w:rsid w:val="00F916C0"/>
    <w:rsid w:val="00F91B6E"/>
    <w:rsid w:val="00F93056"/>
    <w:rsid w:val="00F93AF6"/>
    <w:rsid w:val="00F93BAD"/>
    <w:rsid w:val="00F93D14"/>
    <w:rsid w:val="00F94094"/>
    <w:rsid w:val="00F96321"/>
    <w:rsid w:val="00FA0435"/>
    <w:rsid w:val="00FA165B"/>
    <w:rsid w:val="00FA1BE8"/>
    <w:rsid w:val="00FA42C0"/>
    <w:rsid w:val="00FA47AA"/>
    <w:rsid w:val="00FA609E"/>
    <w:rsid w:val="00FA6224"/>
    <w:rsid w:val="00FA63E6"/>
    <w:rsid w:val="00FB0542"/>
    <w:rsid w:val="00FB0C14"/>
    <w:rsid w:val="00FB0DBF"/>
    <w:rsid w:val="00FB1128"/>
    <w:rsid w:val="00FB1896"/>
    <w:rsid w:val="00FB362C"/>
    <w:rsid w:val="00FB4E16"/>
    <w:rsid w:val="00FB4F94"/>
    <w:rsid w:val="00FB694F"/>
    <w:rsid w:val="00FB77E5"/>
    <w:rsid w:val="00FB7842"/>
    <w:rsid w:val="00FB7A07"/>
    <w:rsid w:val="00FC097E"/>
    <w:rsid w:val="00FC0F2F"/>
    <w:rsid w:val="00FC2D2E"/>
    <w:rsid w:val="00FC351A"/>
    <w:rsid w:val="00FC3BC0"/>
    <w:rsid w:val="00FC4305"/>
    <w:rsid w:val="00FC56FC"/>
    <w:rsid w:val="00FC58EC"/>
    <w:rsid w:val="00FC6AB2"/>
    <w:rsid w:val="00FD1542"/>
    <w:rsid w:val="00FD3BD6"/>
    <w:rsid w:val="00FD63D1"/>
    <w:rsid w:val="00FD729F"/>
    <w:rsid w:val="00FD73A3"/>
    <w:rsid w:val="00FD76DF"/>
    <w:rsid w:val="00FD7EA3"/>
    <w:rsid w:val="00FD7EDA"/>
    <w:rsid w:val="00FE0480"/>
    <w:rsid w:val="00FE0FB7"/>
    <w:rsid w:val="00FE1D21"/>
    <w:rsid w:val="00FE3A75"/>
    <w:rsid w:val="00FE440E"/>
    <w:rsid w:val="00FE5DD9"/>
    <w:rsid w:val="00FE628B"/>
    <w:rsid w:val="00FE6971"/>
    <w:rsid w:val="00FE6E42"/>
    <w:rsid w:val="00FE7DAF"/>
    <w:rsid w:val="00FE7E15"/>
    <w:rsid w:val="00FF0E0F"/>
    <w:rsid w:val="00FF2E55"/>
    <w:rsid w:val="00FF3433"/>
    <w:rsid w:val="00FF4DF0"/>
    <w:rsid w:val="00FF4EA5"/>
    <w:rsid w:val="00FF6645"/>
    <w:rsid w:val="00FF6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6C2BBA5"/>
  <w15:docId w15:val="{49C71507-C17E-47C3-B08A-677C38C5F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F5C1D"/>
    <w:pPr>
      <w:spacing w:before="60" w:after="60" w:line="360" w:lineRule="atLeast"/>
    </w:pPr>
    <w:rPr>
      <w:rFonts w:ascii="Arial" w:hAnsi="Arial" w:cs="Sendnya"/>
      <w:szCs w:val="22"/>
    </w:rPr>
  </w:style>
  <w:style w:type="paragraph" w:styleId="Heading1">
    <w:name w:val="heading 1"/>
    <w:basedOn w:val="Normal"/>
    <w:next w:val="Normal"/>
    <w:link w:val="Heading1Char"/>
    <w:qFormat/>
    <w:rsid w:val="00EF5C1D"/>
    <w:pPr>
      <w:keepNext/>
      <w:numPr>
        <w:numId w:val="2"/>
      </w:numPr>
      <w:spacing w:before="360" w:after="120"/>
      <w:outlineLvl w:val="0"/>
    </w:pPr>
    <w:rPr>
      <w:b/>
      <w:bCs/>
      <w:kern w:val="28"/>
      <w:sz w:val="24"/>
      <w:szCs w:val="28"/>
    </w:rPr>
  </w:style>
  <w:style w:type="paragraph" w:styleId="Heading2">
    <w:name w:val="heading 2"/>
    <w:basedOn w:val="Normal"/>
    <w:next w:val="Normal"/>
    <w:link w:val="Heading2Char"/>
    <w:qFormat/>
    <w:rsid w:val="00EF5C1D"/>
    <w:pPr>
      <w:keepNext/>
      <w:numPr>
        <w:ilvl w:val="1"/>
        <w:numId w:val="2"/>
      </w:numPr>
      <w:spacing w:before="220" w:line="340" w:lineRule="atLeast"/>
      <w:outlineLvl w:val="1"/>
    </w:pPr>
    <w:rPr>
      <w:b/>
      <w:bCs/>
      <w:szCs w:val="26"/>
    </w:rPr>
  </w:style>
  <w:style w:type="paragraph" w:styleId="Heading3">
    <w:name w:val="heading 3"/>
    <w:basedOn w:val="Normal"/>
    <w:next w:val="Normal"/>
    <w:qFormat/>
    <w:rsid w:val="00445ABE"/>
    <w:pPr>
      <w:keepNext/>
      <w:numPr>
        <w:ilvl w:val="2"/>
        <w:numId w:val="2"/>
      </w:numPr>
      <w:spacing w:before="160" w:line="340" w:lineRule="atLeast"/>
      <w:ind w:left="0"/>
      <w:outlineLvl w:val="2"/>
    </w:pPr>
    <w:rPr>
      <w:b/>
      <w:bCs/>
      <w:szCs w:val="24"/>
    </w:rPr>
  </w:style>
  <w:style w:type="paragraph" w:styleId="Heading4">
    <w:name w:val="heading 4"/>
    <w:basedOn w:val="Normal"/>
    <w:next w:val="Normal"/>
    <w:rsid w:val="00EF5C1D"/>
    <w:pPr>
      <w:keepNext/>
      <w:spacing w:before="120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Header9pt">
    <w:name w:val="Style Header + 9 pt"/>
    <w:basedOn w:val="Header"/>
    <w:rsid w:val="00EF5C1D"/>
    <w:rPr>
      <w:sz w:val="18"/>
    </w:rPr>
  </w:style>
  <w:style w:type="paragraph" w:styleId="Header">
    <w:name w:val="header"/>
    <w:basedOn w:val="Normal"/>
    <w:rsid w:val="00CC0C27"/>
    <w:pPr>
      <w:spacing w:line="160" w:lineRule="atLeast"/>
      <w:jc w:val="center"/>
    </w:pPr>
    <w:rPr>
      <w:sz w:val="16"/>
      <w:szCs w:val="16"/>
    </w:rPr>
  </w:style>
  <w:style w:type="paragraph" w:styleId="Footer">
    <w:name w:val="footer"/>
    <w:basedOn w:val="Normal"/>
    <w:rsid w:val="00EF5C1D"/>
    <w:pPr>
      <w:spacing w:line="200" w:lineRule="atLeast"/>
      <w:jc w:val="right"/>
    </w:pPr>
    <w:rPr>
      <w:noProof/>
      <w:snapToGrid w:val="0"/>
      <w:sz w:val="16"/>
      <w:szCs w:val="16"/>
    </w:rPr>
  </w:style>
  <w:style w:type="paragraph" w:styleId="FootnoteText">
    <w:name w:val="footnote text"/>
    <w:basedOn w:val="Normal"/>
    <w:link w:val="FootnoteTextChar"/>
    <w:semiHidden/>
    <w:rsid w:val="00CC0C27"/>
    <w:pPr>
      <w:keepLines/>
      <w:tabs>
        <w:tab w:val="left" w:pos="284"/>
      </w:tabs>
      <w:spacing w:line="200" w:lineRule="atLeast"/>
      <w:ind w:left="284" w:hanging="284"/>
    </w:pPr>
    <w:rPr>
      <w:sz w:val="18"/>
      <w:szCs w:val="18"/>
    </w:rPr>
  </w:style>
  <w:style w:type="character" w:styleId="FootnoteReference">
    <w:name w:val="footnote reference"/>
    <w:semiHidden/>
    <w:rsid w:val="00904E38"/>
    <w:rPr>
      <w:vertAlign w:val="superscript"/>
    </w:rPr>
  </w:style>
  <w:style w:type="paragraph" w:styleId="DocumentMap">
    <w:name w:val="Document Map"/>
    <w:basedOn w:val="Normal"/>
    <w:semiHidden/>
    <w:rsid w:val="00904E38"/>
    <w:pPr>
      <w:shd w:val="clear" w:color="auto" w:fill="000080"/>
    </w:pPr>
  </w:style>
  <w:style w:type="paragraph" w:customStyle="1" w:styleId="StyleRightLinespacingExactly11pt">
    <w:name w:val="Style Right Line spacing:  Exactly 11 pt"/>
    <w:basedOn w:val="Normal"/>
    <w:rsid w:val="00EF5C1D"/>
    <w:pPr>
      <w:spacing w:line="220" w:lineRule="exact"/>
      <w:jc w:val="right"/>
    </w:pPr>
    <w:rPr>
      <w:rFonts w:cs="Times New Roman"/>
      <w:sz w:val="18"/>
      <w:szCs w:val="20"/>
    </w:rPr>
  </w:style>
  <w:style w:type="paragraph" w:customStyle="1" w:styleId="Bullet1">
    <w:name w:val="Bullet 1"/>
    <w:basedOn w:val="Normal"/>
    <w:qFormat/>
    <w:rsid w:val="00CE7326"/>
  </w:style>
  <w:style w:type="paragraph" w:customStyle="1" w:styleId="Bullet2">
    <w:name w:val="Bullet 2"/>
    <w:basedOn w:val="Normal"/>
    <w:qFormat/>
    <w:rsid w:val="00CE7326"/>
  </w:style>
  <w:style w:type="paragraph" w:styleId="TOC1">
    <w:name w:val="toc 1"/>
    <w:basedOn w:val="Normal"/>
    <w:next w:val="Normal"/>
    <w:autoRedefine/>
    <w:uiPriority w:val="39"/>
    <w:qFormat/>
    <w:rsid w:val="00CD067F"/>
    <w:pPr>
      <w:tabs>
        <w:tab w:val="left" w:pos="993"/>
        <w:tab w:val="right" w:pos="9214"/>
      </w:tabs>
      <w:spacing w:line="280" w:lineRule="exact"/>
      <w:ind w:left="993" w:right="566" w:hanging="993"/>
    </w:pPr>
    <w:rPr>
      <w:rFonts w:eastAsia="Calibri"/>
      <w:b/>
      <w:noProof/>
    </w:rPr>
  </w:style>
  <w:style w:type="paragraph" w:styleId="TOC2">
    <w:name w:val="toc 2"/>
    <w:basedOn w:val="Normal"/>
    <w:next w:val="Normal"/>
    <w:autoRedefine/>
    <w:uiPriority w:val="39"/>
    <w:qFormat/>
    <w:rsid w:val="00CC0C27"/>
    <w:pPr>
      <w:tabs>
        <w:tab w:val="left" w:pos="993"/>
        <w:tab w:val="right" w:pos="9214"/>
      </w:tabs>
      <w:spacing w:line="280" w:lineRule="exact"/>
      <w:ind w:left="993" w:right="424" w:hanging="993"/>
    </w:pPr>
    <w:rPr>
      <w:noProof/>
    </w:rPr>
  </w:style>
  <w:style w:type="paragraph" w:customStyle="1" w:styleId="lista">
    <w:name w:val="list(a)"/>
    <w:basedOn w:val="Normal"/>
    <w:rsid w:val="00CC0C27"/>
    <w:pPr>
      <w:keepLines/>
      <w:numPr>
        <w:numId w:val="3"/>
      </w:numPr>
      <w:tabs>
        <w:tab w:val="clear" w:pos="360"/>
        <w:tab w:val="num" w:pos="567"/>
      </w:tabs>
      <w:ind w:left="567" w:hanging="567"/>
    </w:pPr>
  </w:style>
  <w:style w:type="paragraph" w:customStyle="1" w:styleId="listi">
    <w:name w:val="list(i)"/>
    <w:basedOn w:val="Normal"/>
    <w:rsid w:val="00CC0C27"/>
    <w:pPr>
      <w:keepLines/>
      <w:numPr>
        <w:numId w:val="4"/>
      </w:numPr>
      <w:tabs>
        <w:tab w:val="clear" w:pos="720"/>
      </w:tabs>
      <w:ind w:left="851" w:hanging="284"/>
    </w:pPr>
  </w:style>
  <w:style w:type="paragraph" w:styleId="TOC3">
    <w:name w:val="toc 3"/>
    <w:basedOn w:val="Normal"/>
    <w:next w:val="Normal"/>
    <w:autoRedefine/>
    <w:uiPriority w:val="39"/>
    <w:qFormat/>
    <w:rsid w:val="00CC0C27"/>
    <w:pPr>
      <w:tabs>
        <w:tab w:val="right" w:pos="9214"/>
      </w:tabs>
      <w:spacing w:line="280" w:lineRule="exact"/>
      <w:ind w:left="993" w:right="424" w:hanging="993"/>
    </w:pPr>
    <w:rPr>
      <w:i/>
      <w:iCs/>
      <w:noProof/>
    </w:rPr>
  </w:style>
  <w:style w:type="paragraph" w:styleId="BalloonText">
    <w:name w:val="Balloon Text"/>
    <w:basedOn w:val="Normal"/>
    <w:semiHidden/>
    <w:rsid w:val="007B15D7"/>
    <w:rPr>
      <w:rFonts w:ascii="Tahoma" w:hAnsi="Tahoma" w:cs="Tahoma"/>
      <w:sz w:val="16"/>
      <w:szCs w:val="16"/>
    </w:rPr>
  </w:style>
  <w:style w:type="paragraph" w:customStyle="1" w:styleId="Annex">
    <w:name w:val="Annex"/>
    <w:basedOn w:val="Heading2"/>
    <w:next w:val="Normal"/>
    <w:qFormat/>
    <w:rsid w:val="00EF5C1D"/>
    <w:pPr>
      <w:pageBreakBefore/>
      <w:numPr>
        <w:ilvl w:val="0"/>
        <w:numId w:val="1"/>
      </w:numPr>
      <w:tabs>
        <w:tab w:val="left" w:pos="1134"/>
      </w:tabs>
      <w:ind w:left="357" w:hanging="357"/>
    </w:pPr>
    <w:rPr>
      <w:iCs/>
      <w:szCs w:val="22"/>
    </w:rPr>
  </w:style>
  <w:style w:type="paragraph" w:customStyle="1" w:styleId="zfirstlines">
    <w:name w:val="zfirstlines"/>
    <w:basedOn w:val="Normal"/>
    <w:rsid w:val="00CC0C27"/>
    <w:pPr>
      <w:spacing w:before="30" w:after="30" w:line="280" w:lineRule="exact"/>
    </w:pPr>
    <w:rPr>
      <w:smallCaps/>
      <w:szCs w:val="20"/>
    </w:rPr>
  </w:style>
  <w:style w:type="paragraph" w:customStyle="1" w:styleId="StyleHeader10pt">
    <w:name w:val="Style Header + 10 pt"/>
    <w:basedOn w:val="Header"/>
    <w:rsid w:val="00EF5C1D"/>
    <w:pPr>
      <w:jc w:val="left"/>
    </w:pPr>
    <w:rPr>
      <w:sz w:val="20"/>
    </w:rPr>
  </w:style>
  <w:style w:type="character" w:customStyle="1" w:styleId="Style9pt">
    <w:name w:val="Style 9 pt"/>
    <w:rsid w:val="00EF5C1D"/>
    <w:rPr>
      <w:rFonts w:ascii="Arial" w:hAnsi="Arial"/>
      <w:sz w:val="18"/>
    </w:rPr>
  </w:style>
  <w:style w:type="paragraph" w:customStyle="1" w:styleId="Style9ptRightLinespacingExactly11pt">
    <w:name w:val="Style 9 pt Right Line spacing:  Exactly 11 pt"/>
    <w:basedOn w:val="Normal"/>
    <w:rsid w:val="00EF5C1D"/>
    <w:pPr>
      <w:spacing w:line="220" w:lineRule="exact"/>
      <w:jc w:val="right"/>
    </w:pPr>
    <w:rPr>
      <w:rFonts w:cs="Times New Roman"/>
      <w:sz w:val="18"/>
      <w:szCs w:val="20"/>
    </w:rPr>
  </w:style>
  <w:style w:type="character" w:customStyle="1" w:styleId="StyleBold">
    <w:name w:val="Style Bold"/>
    <w:rsid w:val="00EF5C1D"/>
    <w:rPr>
      <w:rFonts w:ascii="Arial" w:hAnsi="Arial"/>
      <w:b/>
      <w:bCs/>
      <w:sz w:val="18"/>
    </w:rPr>
  </w:style>
  <w:style w:type="paragraph" w:customStyle="1" w:styleId="StyleBoldCentered">
    <w:name w:val="Style Bold Centered"/>
    <w:basedOn w:val="Normal"/>
    <w:rsid w:val="00EF5C1D"/>
    <w:rPr>
      <w:rFonts w:cs="Times New Roman"/>
      <w:b/>
      <w:bCs/>
      <w:szCs w:val="20"/>
    </w:rPr>
  </w:style>
  <w:style w:type="paragraph" w:customStyle="1" w:styleId="StyleBoldRightLinespacingExactly9pt">
    <w:name w:val="Style Bold Right Line spacing:  Exactly 9 pt"/>
    <w:basedOn w:val="Normal"/>
    <w:rsid w:val="00EF5C1D"/>
    <w:pPr>
      <w:spacing w:line="220" w:lineRule="exact"/>
      <w:jc w:val="right"/>
    </w:pPr>
    <w:rPr>
      <w:rFonts w:cs="Times New Roman"/>
      <w:b/>
      <w:bCs/>
      <w:sz w:val="18"/>
      <w:szCs w:val="20"/>
    </w:rPr>
  </w:style>
  <w:style w:type="paragraph" w:customStyle="1" w:styleId="StyleDocTitleArialBoldSmallcapsNotAllcapsB">
    <w:name w:val="Style Doc Title + Arial Bold Small caps Not All caps B..."/>
    <w:basedOn w:val="Normal"/>
    <w:rsid w:val="00EF5C1D"/>
    <w:pPr>
      <w:pBdr>
        <w:top w:val="single" w:sz="4" w:space="1" w:color="auto"/>
        <w:left w:val="single" w:sz="4" w:space="1" w:color="auto"/>
        <w:bottom w:val="single" w:sz="4" w:space="1" w:color="auto"/>
        <w:right w:val="single" w:sz="4" w:space="1" w:color="auto"/>
      </w:pBdr>
      <w:spacing w:before="1440" w:after="1440" w:line="480" w:lineRule="atLeast"/>
    </w:pPr>
    <w:rPr>
      <w:rFonts w:cs="Times New Roman"/>
      <w:b/>
      <w:bCs/>
      <w:sz w:val="32"/>
      <w:szCs w:val="20"/>
    </w:rPr>
  </w:style>
  <w:style w:type="paragraph" w:customStyle="1" w:styleId="StyleDocTitleArialBoldSmallcapsNotAllcapsA">
    <w:name w:val="Style Doc Title + Arial Bold Small caps Not All caps A..."/>
    <w:basedOn w:val="Normal"/>
    <w:rsid w:val="00EF5C1D"/>
    <w:pPr>
      <w:pBdr>
        <w:top w:val="single" w:sz="4" w:space="1" w:color="auto"/>
        <w:left w:val="single" w:sz="4" w:space="1" w:color="auto"/>
        <w:bottom w:val="single" w:sz="4" w:space="1" w:color="auto"/>
        <w:right w:val="single" w:sz="4" w:space="1" w:color="auto"/>
      </w:pBdr>
      <w:spacing w:before="480" w:after="6000" w:line="480" w:lineRule="atLeast"/>
    </w:pPr>
    <w:rPr>
      <w:rFonts w:cs="Times New Roman"/>
      <w:b/>
      <w:bCs/>
      <w:sz w:val="32"/>
      <w:szCs w:val="20"/>
    </w:rPr>
  </w:style>
  <w:style w:type="paragraph" w:customStyle="1" w:styleId="StyleArialBoldBoldSmallcapsCenteredLinespacin">
    <w:name w:val="Style Arial Bold Bold Small caps Centered Line spacin..."/>
    <w:basedOn w:val="Normal"/>
    <w:rsid w:val="00EF5C1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20" w:lineRule="atLeast"/>
    </w:pPr>
    <w:rPr>
      <w:rFonts w:cs="Times New Roman"/>
      <w:b/>
      <w:bCs/>
      <w:szCs w:val="20"/>
    </w:rPr>
  </w:style>
  <w:style w:type="paragraph" w:customStyle="1" w:styleId="StyleHeaderArialBold9ptBoldAllcaps">
    <w:name w:val="Style Header + Arial Bold 9 pt Bold All caps"/>
    <w:basedOn w:val="Header"/>
    <w:rsid w:val="00EF5C1D"/>
    <w:rPr>
      <w:b/>
      <w:bCs/>
      <w:caps/>
      <w:sz w:val="18"/>
    </w:rPr>
  </w:style>
  <w:style w:type="paragraph" w:customStyle="1" w:styleId="StyleHeaderArialBold9ptBoldRightBefore0">
    <w:name w:val="Style Header + Arial Bold 9 pt Bold Right Before:  0..."/>
    <w:basedOn w:val="Header"/>
    <w:rsid w:val="00EF5C1D"/>
    <w:pPr>
      <w:spacing w:before="0" w:after="0" w:line="240" w:lineRule="atLeast"/>
      <w:jc w:val="right"/>
    </w:pPr>
    <w:rPr>
      <w:rFonts w:cs="Times New Roman"/>
      <w:b/>
      <w:bCs/>
      <w:sz w:val="18"/>
      <w:szCs w:val="20"/>
    </w:rPr>
  </w:style>
  <w:style w:type="character" w:customStyle="1" w:styleId="StyleSmallcaps">
    <w:name w:val="Style Small caps"/>
    <w:rsid w:val="00EF5C1D"/>
    <w:rPr>
      <w:rFonts w:ascii="Arial" w:hAnsi="Arial"/>
      <w:caps w:val="0"/>
      <w:smallCaps w:val="0"/>
      <w:strike w:val="0"/>
      <w:dstrike w:val="0"/>
      <w:vanish w:val="0"/>
      <w:color w:val="000000"/>
      <w:sz w:val="18"/>
      <w:vertAlign w:val="baseline"/>
    </w:rPr>
  </w:style>
  <w:style w:type="paragraph" w:customStyle="1" w:styleId="StylezfirstlinesLeft">
    <w:name w:val="Style zfirstlines + Left"/>
    <w:basedOn w:val="zfirstlines"/>
    <w:rsid w:val="00EF5C1D"/>
    <w:rPr>
      <w:rFonts w:cs="Times New Roman"/>
      <w:smallCaps w:val="0"/>
      <w:sz w:val="18"/>
    </w:rPr>
  </w:style>
  <w:style w:type="character" w:customStyle="1" w:styleId="StyleArial10ptBold">
    <w:name w:val="Style Arial 10 pt Bold"/>
    <w:rsid w:val="00EF5C1D"/>
    <w:rPr>
      <w:rFonts w:ascii="Arial" w:hAnsi="Arial"/>
      <w:b/>
      <w:bCs/>
      <w:sz w:val="20"/>
    </w:rPr>
  </w:style>
  <w:style w:type="paragraph" w:customStyle="1" w:styleId="ECBBody">
    <w:name w:val="ECB_Body"/>
    <w:basedOn w:val="Normal"/>
    <w:link w:val="ECBBodyChar"/>
    <w:qFormat/>
    <w:rsid w:val="00C749AD"/>
    <w:pPr>
      <w:spacing w:line="340" w:lineRule="exact"/>
    </w:pPr>
  </w:style>
  <w:style w:type="paragraph" w:styleId="ListParagraph">
    <w:name w:val="List Paragraph"/>
    <w:basedOn w:val="Normal"/>
    <w:uiPriority w:val="34"/>
    <w:qFormat/>
    <w:rsid w:val="004074A9"/>
    <w:pPr>
      <w:ind w:left="720"/>
      <w:contextualSpacing/>
    </w:pPr>
  </w:style>
  <w:style w:type="character" w:customStyle="1" w:styleId="ECBBodyChar">
    <w:name w:val="ECB_Body Char"/>
    <w:link w:val="ECBBody"/>
    <w:rsid w:val="00C749AD"/>
    <w:rPr>
      <w:rFonts w:ascii="Arial" w:hAnsi="Arial" w:cs="Sendnya"/>
      <w:szCs w:val="22"/>
    </w:rPr>
  </w:style>
  <w:style w:type="character" w:styleId="Hyperlink">
    <w:name w:val="Hyperlink"/>
    <w:basedOn w:val="DefaultParagraphFont"/>
    <w:uiPriority w:val="99"/>
    <w:unhideWhenUsed/>
    <w:rsid w:val="00953F97"/>
    <w:rPr>
      <w:color w:val="05447E"/>
      <w:sz w:val="17"/>
      <w:szCs w:val="17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87434F"/>
    <w:pPr>
      <w:spacing w:before="0" w:after="200" w:line="240" w:lineRule="auto"/>
    </w:pPr>
    <w:rPr>
      <w:b/>
      <w:bCs/>
      <w:color w:val="4F81BD" w:themeColor="accent1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456223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B345B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345B8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345B8"/>
    <w:rPr>
      <w:rFonts w:ascii="Arial" w:hAnsi="Arial" w:cs="Sendny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345B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345B8"/>
    <w:rPr>
      <w:rFonts w:ascii="Arial" w:hAnsi="Arial" w:cs="Sendnya"/>
      <w:b/>
      <w:bCs/>
    </w:rPr>
  </w:style>
  <w:style w:type="character" w:customStyle="1" w:styleId="Heading1Char">
    <w:name w:val="Heading 1 Char"/>
    <w:basedOn w:val="DefaultParagraphFont"/>
    <w:link w:val="Heading1"/>
    <w:rsid w:val="0026601A"/>
    <w:rPr>
      <w:rFonts w:ascii="Arial" w:hAnsi="Arial" w:cs="Sendnya"/>
      <w:b/>
      <w:bCs/>
      <w:kern w:val="28"/>
      <w:sz w:val="24"/>
      <w:szCs w:val="28"/>
    </w:rPr>
  </w:style>
  <w:style w:type="paragraph" w:styleId="Revision">
    <w:name w:val="Revision"/>
    <w:hidden/>
    <w:uiPriority w:val="99"/>
    <w:semiHidden/>
    <w:rsid w:val="00BC0E97"/>
    <w:rPr>
      <w:rFonts w:ascii="Arial" w:hAnsi="Arial" w:cs="Sendnya"/>
      <w:szCs w:val="22"/>
    </w:rPr>
  </w:style>
  <w:style w:type="table" w:styleId="TableGrid">
    <w:name w:val="Table Grid"/>
    <w:basedOn w:val="TableNormal"/>
    <w:uiPriority w:val="59"/>
    <w:rsid w:val="00EE1DC9"/>
    <w:pPr>
      <w:tabs>
        <w:tab w:val="left" w:pos="851"/>
        <w:tab w:val="right" w:pos="9356"/>
      </w:tabs>
      <w:spacing w:before="60" w:after="60" w:line="360" w:lineRule="atLeast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">
    <w:name w:val="norm"/>
    <w:basedOn w:val="Normal"/>
    <w:link w:val="normChar"/>
    <w:rsid w:val="0054219F"/>
    <w:pPr>
      <w:tabs>
        <w:tab w:val="left" w:pos="851"/>
        <w:tab w:val="right" w:pos="9356"/>
      </w:tabs>
      <w:jc w:val="both"/>
    </w:pPr>
    <w:rPr>
      <w:rFonts w:ascii="Times New Roman" w:hAnsi="Times New Roman" w:cs="Times New Roman"/>
      <w:sz w:val="22"/>
      <w:szCs w:val="20"/>
    </w:rPr>
  </w:style>
  <w:style w:type="character" w:customStyle="1" w:styleId="normChar">
    <w:name w:val="norm Char"/>
    <w:link w:val="norm"/>
    <w:rsid w:val="0054219F"/>
    <w:rPr>
      <w:sz w:val="22"/>
    </w:rPr>
  </w:style>
  <w:style w:type="character" w:styleId="Strong">
    <w:name w:val="Strong"/>
    <w:basedOn w:val="DefaultParagraphFont"/>
    <w:uiPriority w:val="22"/>
    <w:qFormat/>
    <w:rsid w:val="00490180"/>
    <w:rPr>
      <w:b/>
      <w:bCs/>
    </w:rPr>
  </w:style>
  <w:style w:type="character" w:customStyle="1" w:styleId="ph">
    <w:name w:val="ph"/>
    <w:basedOn w:val="DefaultParagraphFont"/>
    <w:rsid w:val="00490180"/>
  </w:style>
  <w:style w:type="character" w:customStyle="1" w:styleId="apple-converted-space">
    <w:name w:val="apple-converted-space"/>
    <w:basedOn w:val="DefaultParagraphFont"/>
    <w:rsid w:val="00490180"/>
  </w:style>
  <w:style w:type="character" w:customStyle="1" w:styleId="keyword">
    <w:name w:val="keyword"/>
    <w:basedOn w:val="DefaultParagraphFont"/>
    <w:rsid w:val="00490180"/>
  </w:style>
  <w:style w:type="paragraph" w:customStyle="1" w:styleId="Bodycopy">
    <w:name w:val="Body copy"/>
    <w:link w:val="BodycopyChar"/>
    <w:qFormat/>
    <w:rsid w:val="00EE38A2"/>
    <w:pPr>
      <w:spacing w:after="120"/>
    </w:pPr>
    <w:rPr>
      <w:rFonts w:ascii="Arial" w:eastAsia="Times" w:hAnsi="Arial"/>
      <w:color w:val="000000"/>
      <w:lang w:eastAsia="en-US"/>
    </w:rPr>
  </w:style>
  <w:style w:type="character" w:customStyle="1" w:styleId="BodycopyChar">
    <w:name w:val="Body copy Char"/>
    <w:basedOn w:val="DefaultParagraphFont"/>
    <w:link w:val="Bodycopy"/>
    <w:rsid w:val="00EE38A2"/>
    <w:rPr>
      <w:rFonts w:ascii="Arial" w:eastAsia="Times" w:hAnsi="Arial"/>
      <w:color w:val="000000"/>
      <w:lang w:eastAsia="en-US"/>
    </w:rPr>
  </w:style>
  <w:style w:type="table" w:styleId="LightList-Accent1">
    <w:name w:val="Light List Accent 1"/>
    <w:basedOn w:val="TableNormal"/>
    <w:uiPriority w:val="61"/>
    <w:rsid w:val="0094319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TableofFigures">
    <w:name w:val="table of figures"/>
    <w:basedOn w:val="Normal"/>
    <w:next w:val="Normal"/>
    <w:uiPriority w:val="99"/>
    <w:unhideWhenUsed/>
    <w:rsid w:val="00D70252"/>
    <w:pPr>
      <w:spacing w:after="0"/>
    </w:pPr>
  </w:style>
  <w:style w:type="character" w:styleId="HTMLCode">
    <w:name w:val="HTML Code"/>
    <w:basedOn w:val="DefaultParagraphFont"/>
    <w:uiPriority w:val="99"/>
    <w:semiHidden/>
    <w:unhideWhenUsed/>
    <w:rsid w:val="00AD258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AD2587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semiHidden/>
    <w:rsid w:val="00E3631B"/>
    <w:rPr>
      <w:rFonts w:ascii="Arial" w:hAnsi="Arial" w:cs="Sendnya"/>
      <w:sz w:val="18"/>
      <w:szCs w:val="18"/>
    </w:rPr>
  </w:style>
  <w:style w:type="character" w:customStyle="1" w:styleId="Heading2Char">
    <w:name w:val="Heading 2 Char"/>
    <w:link w:val="Heading2"/>
    <w:rsid w:val="0019254D"/>
    <w:rPr>
      <w:rFonts w:ascii="Arial" w:hAnsi="Arial" w:cs="Sendnya"/>
      <w:b/>
      <w:bCs/>
      <w:szCs w:val="26"/>
    </w:rPr>
  </w:style>
  <w:style w:type="character" w:customStyle="1" w:styleId="kmcontent">
    <w:name w:val="kmcontent"/>
    <w:basedOn w:val="DefaultParagraphFont"/>
    <w:rsid w:val="007E3BE2"/>
  </w:style>
  <w:style w:type="character" w:customStyle="1" w:styleId="st">
    <w:name w:val="st"/>
    <w:basedOn w:val="DefaultParagraphFont"/>
    <w:rsid w:val="00D41F85"/>
  </w:style>
  <w:style w:type="paragraph" w:styleId="NoSpacing">
    <w:name w:val="No Spacing"/>
    <w:uiPriority w:val="1"/>
    <w:qFormat/>
    <w:rsid w:val="0039196E"/>
    <w:rPr>
      <w:rFonts w:ascii="Arial" w:hAnsi="Arial" w:cs="Sendnya"/>
      <w:szCs w:val="22"/>
    </w:rPr>
  </w:style>
  <w:style w:type="character" w:customStyle="1" w:styleId="ECBBodyTextChar">
    <w:name w:val="ECB Body Text Char"/>
    <w:link w:val="ECBBodyText"/>
    <w:locked/>
    <w:rsid w:val="0031731C"/>
    <w:rPr>
      <w:rFonts w:ascii="Arial" w:hAnsi="Arial" w:cs="Sendnya"/>
      <w:szCs w:val="22"/>
    </w:rPr>
  </w:style>
  <w:style w:type="paragraph" w:customStyle="1" w:styleId="ECBBodyText">
    <w:name w:val="ECB Body Text"/>
    <w:basedOn w:val="Normal"/>
    <w:link w:val="ECBBodyTextChar"/>
    <w:qFormat/>
    <w:rsid w:val="0031731C"/>
    <w:pPr>
      <w:spacing w:line="240" w:lineRule="atLeast"/>
    </w:pPr>
  </w:style>
  <w:style w:type="table" w:customStyle="1" w:styleId="GridTable6Colorful-Accent11">
    <w:name w:val="Grid Table 6 Colorful - Accent 11"/>
    <w:basedOn w:val="TableNormal"/>
    <w:uiPriority w:val="51"/>
    <w:rsid w:val="006A3FD3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HTMLSample">
    <w:name w:val="HTML Sample"/>
    <w:basedOn w:val="DefaultParagraphFont"/>
    <w:uiPriority w:val="99"/>
    <w:semiHidden/>
    <w:unhideWhenUsed/>
    <w:rsid w:val="00B078E9"/>
    <w:rPr>
      <w:rFonts w:ascii="Courier New" w:eastAsia="Times New Roman" w:hAnsi="Courier New" w:cs="Courier New"/>
    </w:rPr>
  </w:style>
  <w:style w:type="paragraph" w:customStyle="1" w:styleId="ECBHeading1">
    <w:name w:val="ECB Heading 1"/>
    <w:basedOn w:val="Heading1"/>
    <w:rsid w:val="00F54184"/>
    <w:pPr>
      <w:numPr>
        <w:numId w:val="0"/>
      </w:numPr>
      <w:spacing w:before="340" w:line="340" w:lineRule="atLeast"/>
      <w:ind w:left="851" w:hanging="851"/>
    </w:pPr>
    <w:rPr>
      <w:rFonts w:cs="Times New Roman"/>
      <w:szCs w:val="20"/>
    </w:rPr>
  </w:style>
  <w:style w:type="table" w:styleId="MediumShading1-Accent1">
    <w:name w:val="Medium Shading 1 Accent 1"/>
    <w:basedOn w:val="TableNormal"/>
    <w:uiPriority w:val="63"/>
    <w:semiHidden/>
    <w:unhideWhenUsed/>
    <w:rsid w:val="00F5418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division2">
    <w:name w:val="division2"/>
    <w:basedOn w:val="DefaultParagraphFont"/>
    <w:rsid w:val="00852135"/>
  </w:style>
  <w:style w:type="character" w:styleId="PlaceholderText">
    <w:name w:val="Placeholder Text"/>
    <w:basedOn w:val="DefaultParagraphFont"/>
    <w:uiPriority w:val="99"/>
    <w:semiHidden/>
    <w:rsid w:val="000D77C6"/>
    <w:rPr>
      <w:color w:val="808080"/>
    </w:rPr>
  </w:style>
  <w:style w:type="table" w:styleId="LightGrid-Accent1">
    <w:name w:val="Light Grid Accent 1"/>
    <w:basedOn w:val="TableNormal"/>
    <w:uiPriority w:val="62"/>
    <w:rsid w:val="008B11CD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Grid3-Accent1">
    <w:name w:val="Medium Grid 3 Accent 1"/>
    <w:basedOn w:val="TableNormal"/>
    <w:uiPriority w:val="69"/>
    <w:rsid w:val="002D109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styleId="Emphasis">
    <w:name w:val="Emphasis"/>
    <w:basedOn w:val="DefaultParagraphFont"/>
    <w:uiPriority w:val="20"/>
    <w:qFormat/>
    <w:rsid w:val="00CD4BA9"/>
    <w:rPr>
      <w:i/>
      <w:iCs/>
    </w:rPr>
  </w:style>
  <w:style w:type="paragraph" w:styleId="TOCHeading">
    <w:name w:val="TOC Heading"/>
    <w:basedOn w:val="Heading1"/>
    <w:next w:val="Normal"/>
    <w:uiPriority w:val="39"/>
    <w:unhideWhenUsed/>
    <w:qFormat/>
    <w:rsid w:val="00CD73D4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lang w:val="en-US" w:eastAsia="ja-JP"/>
    </w:rPr>
  </w:style>
  <w:style w:type="paragraph" w:customStyle="1" w:styleId="Default">
    <w:name w:val="Default"/>
    <w:rsid w:val="001A2844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/>
    </w:rPr>
  </w:style>
  <w:style w:type="table" w:customStyle="1" w:styleId="ListTable3-Accent51">
    <w:name w:val="List Table 3 - Accent 51"/>
    <w:basedOn w:val="TableNormal"/>
    <w:uiPriority w:val="48"/>
    <w:rsid w:val="00C05F2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customStyle="1" w:styleId="ListTable3-Accent11">
    <w:name w:val="List Table 3 - Accent 11"/>
    <w:basedOn w:val="TableNormal"/>
    <w:uiPriority w:val="48"/>
    <w:rsid w:val="00C05F2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customStyle="1" w:styleId="GridTable1Light-Accent11">
    <w:name w:val="Grid Table 1 Light - Accent 11"/>
    <w:basedOn w:val="TableNormal"/>
    <w:uiPriority w:val="46"/>
    <w:rsid w:val="00C05F29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4-Accent11">
    <w:name w:val="Grid Table 4 - Accent 11"/>
    <w:basedOn w:val="TableNormal"/>
    <w:uiPriority w:val="49"/>
    <w:rsid w:val="00C05F29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8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9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4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3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595778">
          <w:marLeft w:val="475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55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6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3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8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9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13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9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1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4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6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8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0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3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9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8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3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7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6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0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4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1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3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6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9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9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1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1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image" Target="media/image1.jpeg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4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fnerf\AppData\Roaming\OpenText\OTEdit\EC_darwin\c58059757\Repor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867F9F16955E4E9F0B0D20EB506486" ma:contentTypeVersion="0" ma:contentTypeDescription="Create a new document." ma:contentTypeScope="" ma:versionID="87c54736567769c0c1c58855b7108ae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CC41BC-39B9-4CA7-9B25-82700AFB473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4E55011-B961-4F0D-A30A-C3E31E2AF12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BA5586A-0BF5-4A7F-BB81-6DD534155E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70BF8F8-1300-4A54-9013-5A5D271502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</Template>
  <TotalTime>0</TotalTime>
  <Pages>1</Pages>
  <Words>524</Words>
  <Characters>2989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Report</vt:lpstr>
    </vt:vector>
  </TitlesOfParts>
  <Company>European Central Bank</Company>
  <LinksUpToDate>false</LinksUpToDate>
  <CharactersWithSpaces>3506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</dc:title>
  <dc:creator>Leah Gregorio</dc:creator>
  <cp:lastModifiedBy>Bajwa, Zeeshan Zubair</cp:lastModifiedBy>
  <cp:revision>6</cp:revision>
  <cp:lastPrinted>2016-07-05T11:46:00Z</cp:lastPrinted>
  <dcterms:created xsi:type="dcterms:W3CDTF">2018-10-24T08:45:00Z</dcterms:created>
  <dcterms:modified xsi:type="dcterms:W3CDTF">2018-10-24T13:41:00Z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0x010100B8867F9F16955E4E9F0B0D20EB506486</vt:lpwstr>
  </property>
</Properties>
</file>